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9C6972" w14:textId="77777777" w:rsidR="00DD6F5D" w:rsidRDefault="00F46F2B" w:rsidP="00F46F2B">
      <w:pPr>
        <w:spacing w:after="163" w:line="240" w:lineRule="auto"/>
        <w:jc w:val="center"/>
        <w:rPr>
          <w:b/>
          <w:sz w:val="36"/>
        </w:rPr>
      </w:pPr>
      <w:r w:rsidRPr="00F46F2B">
        <w:rPr>
          <w:rFonts w:hint="eastAsia"/>
          <w:b/>
          <w:sz w:val="36"/>
        </w:rPr>
        <w:t>实验报告</w:t>
      </w:r>
    </w:p>
    <w:p w14:paraId="3485FDED" w14:textId="3C456E53" w:rsidR="00F46F2B" w:rsidRDefault="00F46F2B" w:rsidP="00F46F2B">
      <w:pPr>
        <w:spacing w:after="163"/>
      </w:pPr>
      <w:r>
        <w:t>姓名：</w:t>
      </w:r>
      <w:r>
        <w:rPr>
          <w:rFonts w:hint="eastAsia"/>
        </w:rPr>
        <w:t>曾颖</w:t>
      </w:r>
    </w:p>
    <w:p w14:paraId="136B39D4" w14:textId="2AE16AE2" w:rsidR="00F46F2B" w:rsidRDefault="00F46F2B" w:rsidP="00F46F2B">
      <w:pPr>
        <w:spacing w:after="163"/>
      </w:pPr>
      <w:r>
        <w:t>学号：</w:t>
      </w:r>
      <w:r>
        <w:t>1501214439</w:t>
      </w:r>
    </w:p>
    <w:p w14:paraId="13962D7F" w14:textId="4DC7C16F" w:rsidR="00F46F2B" w:rsidRDefault="00F46F2B" w:rsidP="00F46F2B">
      <w:pPr>
        <w:pStyle w:val="2"/>
        <w:numPr>
          <w:ilvl w:val="0"/>
          <w:numId w:val="50"/>
        </w:numPr>
      </w:pPr>
      <w:r>
        <w:rPr>
          <w:rFonts w:hint="eastAsia"/>
        </w:rPr>
        <w:t>实验</w:t>
      </w:r>
      <w:r>
        <w:t>环境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122"/>
        <w:gridCol w:w="7614"/>
      </w:tblGrid>
      <w:tr w:rsidR="00971A5C" w14:paraId="2BFDFB8E" w14:textId="77777777" w:rsidTr="00971A5C">
        <w:tc>
          <w:tcPr>
            <w:tcW w:w="2122" w:type="dxa"/>
            <w:vAlign w:val="center"/>
          </w:tcPr>
          <w:p w14:paraId="0B3AF2B0" w14:textId="25D477D6" w:rsidR="00971A5C" w:rsidRDefault="00971A5C" w:rsidP="00971A5C">
            <w:pPr>
              <w:spacing w:after="163"/>
            </w:pPr>
            <w:r>
              <w:t>操作系统</w:t>
            </w:r>
          </w:p>
        </w:tc>
        <w:tc>
          <w:tcPr>
            <w:tcW w:w="7614" w:type="dxa"/>
            <w:vAlign w:val="center"/>
          </w:tcPr>
          <w:p w14:paraId="6F7D10E4" w14:textId="778E176E" w:rsidR="00971A5C" w:rsidRDefault="00971A5C" w:rsidP="00971A5C">
            <w:pPr>
              <w:spacing w:after="163"/>
            </w:pPr>
            <w:r>
              <w:t xml:space="preserve">OS </w:t>
            </w:r>
            <w:r>
              <w:rPr>
                <w:rFonts w:hint="eastAsia"/>
              </w:rPr>
              <w:t>X</w:t>
            </w:r>
            <w:r>
              <w:t xml:space="preserve"> EI </w:t>
            </w:r>
            <w:r>
              <w:rPr>
                <w:rFonts w:hint="eastAsia"/>
              </w:rPr>
              <w:t>Capitan</w:t>
            </w:r>
          </w:p>
        </w:tc>
      </w:tr>
      <w:tr w:rsidR="00971A5C" w14:paraId="597C67F5" w14:textId="77777777" w:rsidTr="00971A5C">
        <w:tc>
          <w:tcPr>
            <w:tcW w:w="2122" w:type="dxa"/>
            <w:vAlign w:val="center"/>
          </w:tcPr>
          <w:p w14:paraId="49A852D3" w14:textId="630606E2" w:rsidR="00971A5C" w:rsidRDefault="00971A5C" w:rsidP="00971A5C">
            <w:pPr>
              <w:spacing w:after="163"/>
            </w:pPr>
            <w:r>
              <w:t>处理器</w:t>
            </w:r>
          </w:p>
        </w:tc>
        <w:tc>
          <w:tcPr>
            <w:tcW w:w="7614" w:type="dxa"/>
            <w:vAlign w:val="center"/>
          </w:tcPr>
          <w:p w14:paraId="597E3321" w14:textId="3E8E5D9A" w:rsidR="00971A5C" w:rsidRDefault="00971A5C" w:rsidP="00971A5C">
            <w:pPr>
              <w:spacing w:after="163"/>
            </w:pPr>
            <w:r>
              <w:t xml:space="preserve">2.9 </w:t>
            </w:r>
            <w:r>
              <w:rPr>
                <w:rFonts w:hint="eastAsia"/>
              </w:rPr>
              <w:t>GHz</w:t>
            </w:r>
            <w:r>
              <w:t xml:space="preserve"> </w:t>
            </w:r>
            <w:r>
              <w:rPr>
                <w:rFonts w:hint="eastAsia"/>
              </w:rPr>
              <w:t>Intel</w:t>
            </w:r>
            <w:r>
              <w:t xml:space="preserve"> </w:t>
            </w:r>
            <w:r>
              <w:rPr>
                <w:rFonts w:hint="eastAsia"/>
              </w:rPr>
              <w:t>Core</w:t>
            </w:r>
            <w:r>
              <w:t xml:space="preserve"> </w:t>
            </w:r>
            <w:r>
              <w:rPr>
                <w:rFonts w:hint="eastAsia"/>
              </w:rPr>
              <w:t>i5</w:t>
            </w:r>
          </w:p>
        </w:tc>
      </w:tr>
      <w:tr w:rsidR="00971A5C" w14:paraId="0D1CD2ED" w14:textId="77777777" w:rsidTr="00971A5C">
        <w:trPr>
          <w:trHeight w:val="479"/>
        </w:trPr>
        <w:tc>
          <w:tcPr>
            <w:tcW w:w="2122" w:type="dxa"/>
            <w:vAlign w:val="center"/>
          </w:tcPr>
          <w:p w14:paraId="14ACFC38" w14:textId="79430A81" w:rsidR="00971A5C" w:rsidRDefault="00971A5C" w:rsidP="00971A5C">
            <w:pPr>
              <w:spacing w:after="163"/>
            </w:pPr>
            <w:r>
              <w:t>内存</w:t>
            </w:r>
          </w:p>
        </w:tc>
        <w:tc>
          <w:tcPr>
            <w:tcW w:w="7614" w:type="dxa"/>
            <w:vAlign w:val="center"/>
          </w:tcPr>
          <w:p w14:paraId="4B54BE7E" w14:textId="2CE51399" w:rsidR="00971A5C" w:rsidRDefault="00971A5C" w:rsidP="00971A5C">
            <w:pPr>
              <w:spacing w:after="163"/>
            </w:pPr>
            <w:r>
              <w:t xml:space="preserve">8 </w:t>
            </w:r>
            <w:r>
              <w:rPr>
                <w:rFonts w:hint="eastAsia"/>
              </w:rPr>
              <w:t>GB</w:t>
            </w:r>
            <w:r>
              <w:t xml:space="preserve"> 1867 </w:t>
            </w:r>
            <w:r>
              <w:rPr>
                <w:rFonts w:hint="eastAsia"/>
              </w:rPr>
              <w:t>MHz</w:t>
            </w:r>
            <w:r>
              <w:t xml:space="preserve"> </w:t>
            </w:r>
            <w:r>
              <w:rPr>
                <w:rFonts w:hint="eastAsia"/>
              </w:rPr>
              <w:t>DDR3</w:t>
            </w:r>
          </w:p>
        </w:tc>
      </w:tr>
    </w:tbl>
    <w:p w14:paraId="48FD2491" w14:textId="77777777" w:rsidR="00F46F2B" w:rsidRDefault="00F46F2B" w:rsidP="00F46F2B">
      <w:pPr>
        <w:pStyle w:val="2"/>
        <w:numPr>
          <w:ilvl w:val="0"/>
          <w:numId w:val="50"/>
        </w:numPr>
      </w:pPr>
      <w:r w:rsidRPr="00F46F2B">
        <w:t>编译运行</w:t>
      </w:r>
    </w:p>
    <w:p w14:paraId="763C62C3" w14:textId="2EFB9D11" w:rsidR="00971A5C" w:rsidRDefault="00971A5C" w:rsidP="00712649">
      <w:pPr>
        <w:pStyle w:val="aa"/>
      </w:pPr>
      <w:r>
        <w:t>g++ VF2.cpp –o VF2 –</w:t>
      </w:r>
      <w:proofErr w:type="spellStart"/>
      <w:r>
        <w:t>std</w:t>
      </w:r>
      <w:proofErr w:type="spellEnd"/>
      <w:r>
        <w:t>=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 xml:space="preserve">11 </w:t>
      </w:r>
      <w:r>
        <w:t>–</w:t>
      </w:r>
      <w:r>
        <w:rPr>
          <w:rFonts w:hint="eastAsia"/>
        </w:rPr>
        <w:t>O2</w:t>
      </w:r>
    </w:p>
    <w:p w14:paraId="5450CAE0" w14:textId="3236F4CE" w:rsidR="00E02F11" w:rsidRDefault="00712649" w:rsidP="00712649">
      <w:pPr>
        <w:pStyle w:val="aa"/>
      </w:pPr>
      <w:proofErr w:type="gramStart"/>
      <w:r>
        <w:t>./</w:t>
      </w:r>
      <w:proofErr w:type="gramEnd"/>
      <w:r>
        <w:t>VF2</w:t>
      </w:r>
    </w:p>
    <w:p w14:paraId="3983A2FD" w14:textId="3452DF68" w:rsidR="00712649" w:rsidRPr="00712649" w:rsidRDefault="00B74377" w:rsidP="00712649">
      <w:pPr>
        <w:pStyle w:val="2"/>
        <w:numPr>
          <w:ilvl w:val="0"/>
          <w:numId w:val="50"/>
        </w:numPr>
      </w:pPr>
      <w:r w:rsidRPr="00B74377">
        <w:rPr>
          <w:noProof/>
        </w:rPr>
        <w:drawing>
          <wp:anchor distT="0" distB="0" distL="114300" distR="114300" simplePos="0" relativeHeight="251658240" behindDoc="0" locked="0" layoutInCell="1" allowOverlap="1" wp14:anchorId="70F9F8D1" wp14:editId="7FD16560">
            <wp:simplePos x="0" y="0"/>
            <wp:positionH relativeFrom="margin">
              <wp:align>center</wp:align>
            </wp:positionH>
            <wp:positionV relativeFrom="paragraph">
              <wp:posOffset>282575</wp:posOffset>
            </wp:positionV>
            <wp:extent cx="6188710" cy="2755900"/>
            <wp:effectExtent l="0" t="0" r="8890" b="1270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2649">
        <w:rPr>
          <w:rFonts w:hint="eastAsia"/>
        </w:rPr>
        <w:t>算法</w:t>
      </w:r>
      <w:r w:rsidR="00712649">
        <w:t>框架</w:t>
      </w:r>
    </w:p>
    <w:p w14:paraId="1D3AB455" w14:textId="686AB84B" w:rsidR="00712649" w:rsidRDefault="00B74377" w:rsidP="00B74377">
      <w:pPr>
        <w:pStyle w:val="2"/>
        <w:numPr>
          <w:ilvl w:val="0"/>
          <w:numId w:val="50"/>
        </w:numPr>
      </w:pPr>
      <w:r>
        <w:rPr>
          <w:rFonts w:hint="eastAsia"/>
        </w:rPr>
        <w:t>数据结构</w:t>
      </w:r>
      <w:r w:rsidR="00D06AEF">
        <w:t>和算法实现</w:t>
      </w:r>
    </w:p>
    <w:p w14:paraId="01A02228" w14:textId="0280CC35" w:rsidR="00D650EE" w:rsidRPr="00D650EE" w:rsidRDefault="00D650EE" w:rsidP="00D650EE">
      <w:pPr>
        <w:pStyle w:val="2"/>
        <w:numPr>
          <w:ilvl w:val="1"/>
          <w:numId w:val="50"/>
        </w:numPr>
      </w:pPr>
      <w:r>
        <w:t>类型名和</w:t>
      </w:r>
      <w:r w:rsidR="00D06AEF">
        <w:rPr>
          <w:rFonts w:hint="eastAsia"/>
        </w:rPr>
        <w:t>常量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098"/>
        <w:gridCol w:w="4638"/>
      </w:tblGrid>
      <w:tr w:rsidR="00D650EE" w14:paraId="5F125BB1" w14:textId="77777777" w:rsidTr="000E1048">
        <w:tc>
          <w:tcPr>
            <w:tcW w:w="5098" w:type="dxa"/>
          </w:tcPr>
          <w:p w14:paraId="01E087B6" w14:textId="163FAB86" w:rsidR="00D650EE" w:rsidRPr="00D650EE" w:rsidRDefault="00D650EE" w:rsidP="00D650EE">
            <w:pPr>
              <w:spacing w:after="163"/>
            </w:pPr>
            <w:proofErr w:type="spellStart"/>
            <w:r>
              <w:t>typedef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VIndex</w:t>
            </w:r>
            <w:proofErr w:type="spellEnd"/>
          </w:p>
        </w:tc>
        <w:tc>
          <w:tcPr>
            <w:tcW w:w="4638" w:type="dxa"/>
          </w:tcPr>
          <w:p w14:paraId="1DC30E90" w14:textId="2985037D" w:rsidR="00D650EE" w:rsidRDefault="00D650EE" w:rsidP="00D650EE">
            <w:pPr>
              <w:spacing w:after="163"/>
            </w:pPr>
            <w:proofErr w:type="spellStart"/>
            <w:r>
              <w:rPr>
                <w:rFonts w:hint="eastAsia"/>
              </w:rPr>
              <w:t>VIndex</w:t>
            </w:r>
            <w:proofErr w:type="spellEnd"/>
            <w:r>
              <w:t>，顶点的编号</w:t>
            </w:r>
          </w:p>
        </w:tc>
      </w:tr>
      <w:tr w:rsidR="00D650EE" w14:paraId="6F2188FF" w14:textId="77777777" w:rsidTr="000E1048">
        <w:tc>
          <w:tcPr>
            <w:tcW w:w="5098" w:type="dxa"/>
          </w:tcPr>
          <w:p w14:paraId="6B3BC687" w14:textId="43B43176" w:rsidR="00D650EE" w:rsidRDefault="00D650EE" w:rsidP="00D650EE">
            <w:pPr>
              <w:spacing w:after="163"/>
            </w:pPr>
            <w:proofErr w:type="spellStart"/>
            <w:r>
              <w:t>typedef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EIndex</w:t>
            </w:r>
            <w:proofErr w:type="spellEnd"/>
          </w:p>
        </w:tc>
        <w:tc>
          <w:tcPr>
            <w:tcW w:w="4638" w:type="dxa"/>
          </w:tcPr>
          <w:p w14:paraId="6F3C15E9" w14:textId="40FE7FB4" w:rsidR="00D650EE" w:rsidRDefault="00D650EE" w:rsidP="00D650EE">
            <w:pPr>
              <w:spacing w:after="163"/>
            </w:pPr>
            <w:proofErr w:type="spellStart"/>
            <w:r>
              <w:t>EIndex</w:t>
            </w:r>
            <w:proofErr w:type="spellEnd"/>
            <w:r>
              <w:t>，</w:t>
            </w:r>
            <w:r>
              <w:rPr>
                <w:rFonts w:hint="eastAsia"/>
              </w:rPr>
              <w:t>边的</w:t>
            </w:r>
            <w:r>
              <w:t>编号</w:t>
            </w:r>
          </w:p>
        </w:tc>
      </w:tr>
      <w:tr w:rsidR="00D650EE" w14:paraId="41A16BEB" w14:textId="77777777" w:rsidTr="000E1048">
        <w:tc>
          <w:tcPr>
            <w:tcW w:w="5098" w:type="dxa"/>
          </w:tcPr>
          <w:p w14:paraId="17E6E0F9" w14:textId="1494CE75" w:rsidR="00D650EE" w:rsidRDefault="00D650EE" w:rsidP="00D650EE">
            <w:pPr>
              <w:spacing w:after="163"/>
            </w:pPr>
            <w:proofErr w:type="spellStart"/>
            <w:r>
              <w:t>typedef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VLabel</w:t>
            </w:r>
            <w:proofErr w:type="spellEnd"/>
          </w:p>
        </w:tc>
        <w:tc>
          <w:tcPr>
            <w:tcW w:w="4638" w:type="dxa"/>
          </w:tcPr>
          <w:p w14:paraId="0F516BCE" w14:textId="62CCC12F" w:rsidR="00D650EE" w:rsidRDefault="00D650EE" w:rsidP="00D650EE">
            <w:pPr>
              <w:spacing w:after="163"/>
            </w:pPr>
            <w:proofErr w:type="spellStart"/>
            <w:r>
              <w:rPr>
                <w:rFonts w:hint="eastAsia"/>
              </w:rPr>
              <w:t>VLabel</w:t>
            </w:r>
            <w:proofErr w:type="spellEnd"/>
            <w:r>
              <w:t>，</w:t>
            </w:r>
            <w:r>
              <w:rPr>
                <w:rFonts w:hint="eastAsia"/>
              </w:rPr>
              <w:t>顶点</w:t>
            </w:r>
            <w:r>
              <w:t>的属性</w:t>
            </w:r>
          </w:p>
        </w:tc>
      </w:tr>
      <w:tr w:rsidR="00D650EE" w14:paraId="5803F065" w14:textId="77777777" w:rsidTr="000E1048">
        <w:tc>
          <w:tcPr>
            <w:tcW w:w="5098" w:type="dxa"/>
          </w:tcPr>
          <w:p w14:paraId="26A5CAE1" w14:textId="2985343A" w:rsidR="00D650EE" w:rsidRDefault="00D650EE" w:rsidP="00D650EE">
            <w:pPr>
              <w:spacing w:after="163"/>
            </w:pPr>
            <w:proofErr w:type="spellStart"/>
            <w:r>
              <w:t>typedef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ELabel</w:t>
            </w:r>
            <w:proofErr w:type="spellEnd"/>
          </w:p>
        </w:tc>
        <w:tc>
          <w:tcPr>
            <w:tcW w:w="4638" w:type="dxa"/>
          </w:tcPr>
          <w:p w14:paraId="4164EDCF" w14:textId="76DC2DC8" w:rsidR="00D650EE" w:rsidRDefault="00D650EE" w:rsidP="00D650EE">
            <w:pPr>
              <w:spacing w:after="163"/>
            </w:pPr>
            <w:proofErr w:type="spellStart"/>
            <w:r>
              <w:rPr>
                <w:rFonts w:hint="eastAsia"/>
              </w:rPr>
              <w:t>ELabel</w:t>
            </w:r>
            <w:proofErr w:type="spellEnd"/>
            <w:r>
              <w:t>，边的属性</w:t>
            </w:r>
          </w:p>
        </w:tc>
      </w:tr>
      <w:tr w:rsidR="000E1048" w14:paraId="1CAD877E" w14:textId="77777777" w:rsidTr="000E1048">
        <w:tc>
          <w:tcPr>
            <w:tcW w:w="5098" w:type="dxa"/>
          </w:tcPr>
          <w:p w14:paraId="3CDD3880" w14:textId="4125C754" w:rsidR="00D650EE" w:rsidRDefault="00D650EE" w:rsidP="00D650EE">
            <w:pPr>
              <w:spacing w:after="163"/>
            </w:pPr>
            <w:proofErr w:type="spellStart"/>
            <w:r w:rsidRPr="00D650EE">
              <w:t>const</w:t>
            </w:r>
            <w:proofErr w:type="spellEnd"/>
            <w:r w:rsidRPr="00D650EE">
              <w:t xml:space="preserve"> </w:t>
            </w:r>
            <w:proofErr w:type="spellStart"/>
            <w:r w:rsidRPr="00D650EE">
              <w:t>VIndex</w:t>
            </w:r>
            <w:proofErr w:type="spellEnd"/>
            <w:r w:rsidRPr="00D650EE">
              <w:t xml:space="preserve"> </w:t>
            </w:r>
            <w:proofErr w:type="spellStart"/>
            <w:r w:rsidRPr="00D650EE">
              <w:t>NULL_VIndex</w:t>
            </w:r>
            <w:proofErr w:type="spellEnd"/>
            <w:r w:rsidRPr="00D650EE">
              <w:t xml:space="preserve"> = -1</w:t>
            </w:r>
          </w:p>
        </w:tc>
        <w:tc>
          <w:tcPr>
            <w:tcW w:w="4638" w:type="dxa"/>
          </w:tcPr>
          <w:p w14:paraId="0DCD6BCE" w14:textId="4A6A2407" w:rsidR="00D650EE" w:rsidRDefault="000E1048" w:rsidP="00D650EE">
            <w:pPr>
              <w:spacing w:after="163"/>
            </w:pPr>
            <w:r>
              <w:t>因为</w:t>
            </w:r>
            <w:r>
              <w:rPr>
                <w:rFonts w:hint="eastAsia"/>
              </w:rPr>
              <w:t>点</w:t>
            </w:r>
            <w:r>
              <w:t>的标号从</w:t>
            </w:r>
            <w:r>
              <w:t>0</w:t>
            </w:r>
            <w:r>
              <w:rPr>
                <w:rFonts w:hint="eastAsia"/>
              </w:rPr>
              <w:t>开始</w:t>
            </w:r>
            <w:r>
              <w:t>，</w:t>
            </w:r>
            <w:r>
              <w:rPr>
                <w:rFonts w:hint="eastAsia"/>
              </w:rPr>
              <w:t>所以</w:t>
            </w:r>
            <w:r w:rsidR="004A3FDF">
              <w:t>用</w:t>
            </w:r>
            <w:r w:rsidR="004A3FDF">
              <w:t>-1</w:t>
            </w:r>
            <w:r w:rsidR="004A3FDF">
              <w:rPr>
                <w:rFonts w:hint="eastAsia"/>
              </w:rPr>
              <w:t>表示</w:t>
            </w:r>
            <w:r w:rsidR="00B35925">
              <w:rPr>
                <w:rFonts w:hint="eastAsia"/>
              </w:rPr>
              <w:t>该点</w:t>
            </w:r>
            <w:r w:rsidR="00B35925">
              <w:t>不存在</w:t>
            </w:r>
            <w:r w:rsidR="004A3FDF">
              <w:t>，</w:t>
            </w:r>
            <w:r>
              <w:t>用于初始化</w:t>
            </w:r>
            <w:r w:rsidR="004322F1">
              <w:t>和</w:t>
            </w:r>
            <w:r w:rsidR="00CA2E6D">
              <w:rPr>
                <w:rFonts w:hint="eastAsia"/>
              </w:rPr>
              <w:t>表示</w:t>
            </w:r>
            <w:r w:rsidR="00CA2E6D">
              <w:t>图中的点是</w:t>
            </w:r>
            <w:r w:rsidR="00CA2E6D">
              <w:lastRenderedPageBreak/>
              <w:t>否找到了匹配</w:t>
            </w:r>
          </w:p>
        </w:tc>
      </w:tr>
      <w:tr w:rsidR="000E1048" w14:paraId="5B43AE2E" w14:textId="77777777" w:rsidTr="000E1048">
        <w:tc>
          <w:tcPr>
            <w:tcW w:w="5098" w:type="dxa"/>
          </w:tcPr>
          <w:p w14:paraId="4833B574" w14:textId="59EE0691" w:rsidR="00D650EE" w:rsidRDefault="00D650EE" w:rsidP="00D650EE">
            <w:pPr>
              <w:spacing w:after="163"/>
            </w:pPr>
            <w:proofErr w:type="spellStart"/>
            <w:r>
              <w:lastRenderedPageBreak/>
              <w:t>const</w:t>
            </w:r>
            <w:proofErr w:type="spellEnd"/>
            <w:r>
              <w:t xml:space="preserve"> </w:t>
            </w:r>
            <w:proofErr w:type="spellStart"/>
            <w:r>
              <w:t>VIndex</w:t>
            </w:r>
            <w:proofErr w:type="spellEnd"/>
            <w:r>
              <w:t xml:space="preserve"> </w:t>
            </w:r>
            <w:proofErr w:type="spellStart"/>
            <w:r>
              <w:t>NULL_</w:t>
            </w:r>
            <w:r>
              <w:rPr>
                <w:rFonts w:hint="eastAsia"/>
              </w:rPr>
              <w:t>E</w:t>
            </w:r>
            <w:r w:rsidRPr="00D650EE">
              <w:t>Index</w:t>
            </w:r>
            <w:proofErr w:type="spellEnd"/>
            <w:r w:rsidRPr="00D650EE">
              <w:t xml:space="preserve"> = -1</w:t>
            </w:r>
          </w:p>
        </w:tc>
        <w:tc>
          <w:tcPr>
            <w:tcW w:w="4638" w:type="dxa"/>
          </w:tcPr>
          <w:p w14:paraId="02C50454" w14:textId="72972D98" w:rsidR="00D650EE" w:rsidRDefault="00B35925" w:rsidP="00D650EE">
            <w:pPr>
              <w:spacing w:after="163"/>
            </w:pPr>
            <w:r>
              <w:t>因为</w:t>
            </w:r>
            <w:r>
              <w:rPr>
                <w:rFonts w:hint="eastAsia"/>
              </w:rPr>
              <w:t>边</w:t>
            </w:r>
            <w:r>
              <w:t>的标号从</w:t>
            </w:r>
            <w:r>
              <w:t>0</w:t>
            </w:r>
            <w:r>
              <w:rPr>
                <w:rFonts w:hint="eastAsia"/>
              </w:rPr>
              <w:t>开始</w:t>
            </w:r>
            <w:r>
              <w:t>，</w:t>
            </w:r>
            <w:r>
              <w:rPr>
                <w:rFonts w:hint="eastAsia"/>
              </w:rPr>
              <w:t>所以</w:t>
            </w:r>
            <w:r>
              <w:t>用</w:t>
            </w:r>
            <w:r>
              <w:t>-1</w:t>
            </w:r>
            <w:r>
              <w:rPr>
                <w:rFonts w:hint="eastAsia"/>
              </w:rPr>
              <w:t>表示该边</w:t>
            </w:r>
            <w:r>
              <w:t>不存在，用于初始化</w:t>
            </w:r>
          </w:p>
        </w:tc>
      </w:tr>
      <w:tr w:rsidR="000E1048" w14:paraId="56D4BF13" w14:textId="77777777" w:rsidTr="000E1048">
        <w:tc>
          <w:tcPr>
            <w:tcW w:w="5098" w:type="dxa"/>
          </w:tcPr>
          <w:p w14:paraId="4E7E063C" w14:textId="64AF12AD" w:rsidR="00D650EE" w:rsidRDefault="000E1048" w:rsidP="00D650EE">
            <w:pPr>
              <w:spacing w:after="163"/>
            </w:pPr>
            <w:proofErr w:type="spellStart"/>
            <w:r w:rsidRPr="000E1048">
              <w:t>const</w:t>
            </w:r>
            <w:proofErr w:type="spellEnd"/>
            <w:r w:rsidRPr="000E1048">
              <w:t xml:space="preserve"> set&lt;</w:t>
            </w:r>
            <w:proofErr w:type="spellStart"/>
            <w:r w:rsidRPr="000E1048">
              <w:t>VIndex</w:t>
            </w:r>
            <w:proofErr w:type="spellEnd"/>
            <w:r w:rsidRPr="000E1048">
              <w:t>&gt; NULL_VERTEX_SET = {}</w:t>
            </w:r>
          </w:p>
        </w:tc>
        <w:tc>
          <w:tcPr>
            <w:tcW w:w="4638" w:type="dxa"/>
          </w:tcPr>
          <w:p w14:paraId="53C20F60" w14:textId="43D3DD59" w:rsidR="00D650EE" w:rsidRDefault="00A85812" w:rsidP="00D650EE">
            <w:pPr>
              <w:spacing w:after="163"/>
            </w:pPr>
            <w:r>
              <w:rPr>
                <w:rFonts w:hint="eastAsia"/>
              </w:rPr>
              <w:t>空</w:t>
            </w:r>
            <w:r w:rsidR="007A276D">
              <w:t>点</w:t>
            </w:r>
            <w:r>
              <w:rPr>
                <w:rFonts w:hint="eastAsia"/>
              </w:rPr>
              <w:t>集</w:t>
            </w:r>
            <w:r>
              <w:t>，</w:t>
            </w:r>
            <w:r w:rsidR="00706FFF">
              <w:t>用于初始化</w:t>
            </w:r>
          </w:p>
        </w:tc>
      </w:tr>
    </w:tbl>
    <w:p w14:paraId="01A5DE17" w14:textId="77777777" w:rsidR="00D650EE" w:rsidRPr="00D650EE" w:rsidRDefault="00D650EE" w:rsidP="00D650EE">
      <w:pPr>
        <w:spacing w:after="163"/>
      </w:pPr>
    </w:p>
    <w:p w14:paraId="4C2F79AC" w14:textId="48D5FCA9" w:rsidR="000D2D6E" w:rsidRPr="000D2D6E" w:rsidRDefault="000D2D6E" w:rsidP="000D2D6E">
      <w:pPr>
        <w:pStyle w:val="2"/>
        <w:numPr>
          <w:ilvl w:val="1"/>
          <w:numId w:val="50"/>
        </w:numPr>
      </w:pPr>
      <w:r>
        <w:rPr>
          <w:rFonts w:hint="eastAsia"/>
        </w:rPr>
        <w:t>类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570"/>
        <w:gridCol w:w="2844"/>
        <w:gridCol w:w="4322"/>
      </w:tblGrid>
      <w:tr w:rsidR="00B74377" w14:paraId="099131E3" w14:textId="77777777" w:rsidTr="00796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</w:tcPr>
          <w:p w14:paraId="48AF565E" w14:textId="670368CF" w:rsidR="00B74377" w:rsidRDefault="00B74377" w:rsidP="00B74377">
            <w:pPr>
              <w:spacing w:after="163"/>
            </w:pPr>
            <w:r>
              <w:t>Edge</w:t>
            </w:r>
          </w:p>
        </w:tc>
      </w:tr>
      <w:tr w:rsidR="004A7150" w14:paraId="625F12F3" w14:textId="77777777" w:rsidTr="004A7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</w:tcPr>
          <w:p w14:paraId="597F132A" w14:textId="27DB7C9D" w:rsidR="00B74377" w:rsidRPr="00B74377" w:rsidRDefault="00B74377" w:rsidP="00B74377">
            <w:pPr>
              <w:spacing w:after="163"/>
              <w:rPr>
                <w:b w:val="0"/>
              </w:rPr>
            </w:pPr>
            <w:r>
              <w:rPr>
                <w:b w:val="0"/>
              </w:rPr>
              <w:t>类属性</w:t>
            </w:r>
          </w:p>
        </w:tc>
        <w:tc>
          <w:tcPr>
            <w:tcW w:w="2844" w:type="dxa"/>
          </w:tcPr>
          <w:p w14:paraId="7B0F2532" w14:textId="1ACA2C71" w:rsidR="00B74377" w:rsidRDefault="00B74377" w:rsidP="00B74377">
            <w:pPr>
              <w:spacing w:after="1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数据</w:t>
            </w:r>
            <w:r>
              <w:rPr>
                <w:rFonts w:hint="eastAsia"/>
              </w:rPr>
              <w:t>类型</w:t>
            </w:r>
          </w:p>
        </w:tc>
        <w:tc>
          <w:tcPr>
            <w:tcW w:w="4322" w:type="dxa"/>
          </w:tcPr>
          <w:p w14:paraId="0F12E16F" w14:textId="59179DDA" w:rsidR="00B74377" w:rsidRDefault="00B74377" w:rsidP="00B74377">
            <w:pPr>
              <w:spacing w:after="1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含义</w:t>
            </w:r>
          </w:p>
        </w:tc>
      </w:tr>
      <w:tr w:rsidR="00571AE3" w14:paraId="28276470" w14:textId="77777777" w:rsidTr="004A7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</w:tcPr>
          <w:p w14:paraId="22338DDC" w14:textId="3598EDCA" w:rsidR="00B74377" w:rsidRPr="00B74377" w:rsidRDefault="00B74377" w:rsidP="00B74377">
            <w:pPr>
              <w:spacing w:after="163"/>
              <w:rPr>
                <w:b w:val="0"/>
              </w:rPr>
            </w:pPr>
            <w:r w:rsidRPr="00B74377">
              <w:rPr>
                <w:b w:val="0"/>
              </w:rPr>
              <w:t>u</w:t>
            </w:r>
          </w:p>
        </w:tc>
        <w:tc>
          <w:tcPr>
            <w:tcW w:w="2844" w:type="dxa"/>
          </w:tcPr>
          <w:p w14:paraId="2ED5F3D6" w14:textId="225BB5DE" w:rsidR="00B74377" w:rsidRDefault="00B74377" w:rsidP="00B74377">
            <w:pPr>
              <w:spacing w:after="1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4322" w:type="dxa"/>
          </w:tcPr>
          <w:p w14:paraId="60F81415" w14:textId="6BC1F592" w:rsidR="00B74377" w:rsidRDefault="00B74377" w:rsidP="00B74377">
            <w:pPr>
              <w:spacing w:after="1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边的</w:t>
            </w:r>
            <w:r>
              <w:t>起点</w:t>
            </w:r>
          </w:p>
        </w:tc>
      </w:tr>
      <w:tr w:rsidR="00571AE3" w14:paraId="03F9D607" w14:textId="77777777" w:rsidTr="004A7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</w:tcPr>
          <w:p w14:paraId="0A44EB5E" w14:textId="46E7306E" w:rsidR="00B74377" w:rsidRPr="00B74377" w:rsidRDefault="00B74377" w:rsidP="00B74377">
            <w:pPr>
              <w:spacing w:after="163"/>
              <w:rPr>
                <w:b w:val="0"/>
              </w:rPr>
            </w:pPr>
            <w:r w:rsidRPr="00B74377">
              <w:rPr>
                <w:b w:val="0"/>
              </w:rPr>
              <w:t>v</w:t>
            </w:r>
          </w:p>
        </w:tc>
        <w:tc>
          <w:tcPr>
            <w:tcW w:w="2844" w:type="dxa"/>
          </w:tcPr>
          <w:p w14:paraId="11061DFD" w14:textId="335CBB86" w:rsidR="00B74377" w:rsidRDefault="00B74377" w:rsidP="00B74377">
            <w:pPr>
              <w:spacing w:after="1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4322" w:type="dxa"/>
          </w:tcPr>
          <w:p w14:paraId="32B9262A" w14:textId="64C2408A" w:rsidR="00B74377" w:rsidRDefault="00B74377" w:rsidP="00B74377">
            <w:pPr>
              <w:spacing w:after="1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边的终点</w:t>
            </w:r>
          </w:p>
        </w:tc>
      </w:tr>
      <w:tr w:rsidR="00571AE3" w14:paraId="2C0C69F0" w14:textId="77777777" w:rsidTr="004A7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</w:tcPr>
          <w:p w14:paraId="229489EF" w14:textId="29F8DD4D" w:rsidR="00B74377" w:rsidRPr="00B74377" w:rsidRDefault="00B74377" w:rsidP="00B74377">
            <w:pPr>
              <w:spacing w:after="163"/>
              <w:rPr>
                <w:b w:val="0"/>
              </w:rPr>
            </w:pPr>
            <w:r w:rsidRPr="00B74377">
              <w:rPr>
                <w:b w:val="0"/>
              </w:rPr>
              <w:t>label</w:t>
            </w:r>
          </w:p>
        </w:tc>
        <w:tc>
          <w:tcPr>
            <w:tcW w:w="2844" w:type="dxa"/>
          </w:tcPr>
          <w:p w14:paraId="377C62ED" w14:textId="3F4B0215" w:rsidR="00B74377" w:rsidRDefault="00B74377" w:rsidP="00B74377">
            <w:pPr>
              <w:spacing w:after="1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4322" w:type="dxa"/>
          </w:tcPr>
          <w:p w14:paraId="39EBF46A" w14:textId="44B4FE0B" w:rsidR="00B74377" w:rsidRDefault="00B74377" w:rsidP="00B74377">
            <w:pPr>
              <w:spacing w:after="1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边的</w:t>
            </w:r>
            <w:r w:rsidR="00571AE3">
              <w:rPr>
                <w:rFonts w:hint="eastAsia"/>
              </w:rPr>
              <w:t>标签</w:t>
            </w:r>
            <w:r w:rsidR="00571AE3">
              <w:t>，</w:t>
            </w:r>
            <w:r>
              <w:t>属性</w:t>
            </w:r>
          </w:p>
        </w:tc>
      </w:tr>
      <w:tr w:rsidR="00571AE3" w14:paraId="71415575" w14:textId="77777777" w:rsidTr="004A7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</w:tcPr>
          <w:p w14:paraId="7348F773" w14:textId="1F6C3FDF" w:rsidR="00B74377" w:rsidRPr="00B74377" w:rsidRDefault="00B74377" w:rsidP="00B74377">
            <w:pPr>
              <w:spacing w:after="163"/>
              <w:rPr>
                <w:b w:val="0"/>
              </w:rPr>
            </w:pPr>
            <w:r w:rsidRPr="00B74377">
              <w:rPr>
                <w:b w:val="0"/>
              </w:rPr>
              <w:t>next</w:t>
            </w:r>
          </w:p>
        </w:tc>
        <w:tc>
          <w:tcPr>
            <w:tcW w:w="2844" w:type="dxa"/>
          </w:tcPr>
          <w:p w14:paraId="5149D9C2" w14:textId="7BF29EB6" w:rsidR="00B74377" w:rsidRDefault="00B74377" w:rsidP="00B74377">
            <w:pPr>
              <w:spacing w:after="1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4322" w:type="dxa"/>
          </w:tcPr>
          <w:p w14:paraId="1933BF5F" w14:textId="1822831B" w:rsidR="00B74377" w:rsidRDefault="00B74377" w:rsidP="00B74377">
            <w:pPr>
              <w:spacing w:after="1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边在</w:t>
            </w:r>
            <w:r w:rsidR="00571AE3">
              <w:t>邻接</w:t>
            </w:r>
            <w:r>
              <w:t>表中的下一条边的编号</w:t>
            </w:r>
          </w:p>
        </w:tc>
      </w:tr>
      <w:tr w:rsidR="00571AE3" w14:paraId="3E31E730" w14:textId="77777777" w:rsidTr="004A7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</w:tcPr>
          <w:p w14:paraId="72786150" w14:textId="5D25F5D0" w:rsidR="00B74377" w:rsidRPr="00B74377" w:rsidRDefault="00B74377" w:rsidP="00B74377">
            <w:pPr>
              <w:spacing w:after="163"/>
              <w:rPr>
                <w:b w:val="0"/>
              </w:rPr>
            </w:pPr>
            <w:proofErr w:type="spellStart"/>
            <w:r w:rsidRPr="00B74377">
              <w:rPr>
                <w:b w:val="0"/>
              </w:rPr>
              <w:t>prev</w:t>
            </w:r>
            <w:proofErr w:type="spellEnd"/>
          </w:p>
        </w:tc>
        <w:tc>
          <w:tcPr>
            <w:tcW w:w="2844" w:type="dxa"/>
          </w:tcPr>
          <w:p w14:paraId="0F3A24FD" w14:textId="63BC0BD2" w:rsidR="00B74377" w:rsidRDefault="00B74377" w:rsidP="00B74377">
            <w:pPr>
              <w:spacing w:after="1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4322" w:type="dxa"/>
          </w:tcPr>
          <w:p w14:paraId="44A9B92E" w14:textId="1B703C7E" w:rsidR="00B74377" w:rsidRDefault="00B74377" w:rsidP="00B74377">
            <w:pPr>
              <w:spacing w:after="1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边在</w:t>
            </w:r>
            <w:r w:rsidR="00571AE3">
              <w:t>邻接</w:t>
            </w:r>
            <w:r>
              <w:t>表中的前一条边的编号</w:t>
            </w:r>
          </w:p>
        </w:tc>
      </w:tr>
      <w:tr w:rsidR="00EC7CED" w14:paraId="369518A5" w14:textId="77777777" w:rsidTr="00796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</w:tcPr>
          <w:p w14:paraId="13DA3E4F" w14:textId="08E6EB50" w:rsidR="00EC7CED" w:rsidRDefault="00EC7CED" w:rsidP="00B74377">
            <w:pPr>
              <w:spacing w:after="163"/>
            </w:pPr>
            <w:r>
              <w:t>Graph</w:t>
            </w:r>
            <w:bookmarkStart w:id="0" w:name="_GoBack"/>
            <w:bookmarkEnd w:id="0"/>
          </w:p>
        </w:tc>
      </w:tr>
      <w:tr w:rsidR="00EC7CED" w14:paraId="4A38DF04" w14:textId="77777777" w:rsidTr="00E16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top w:val="single" w:sz="4" w:space="0" w:color="auto"/>
            </w:tcBorders>
          </w:tcPr>
          <w:p w14:paraId="130480BF" w14:textId="02D07014" w:rsidR="00EC7CED" w:rsidRPr="00EC7CED" w:rsidRDefault="00EC7CED" w:rsidP="00B74377">
            <w:pPr>
              <w:spacing w:after="163"/>
              <w:rPr>
                <w:b w:val="0"/>
              </w:rPr>
            </w:pPr>
            <w:r>
              <w:rPr>
                <w:rFonts w:hint="eastAsia"/>
                <w:b w:val="0"/>
              </w:rPr>
              <w:t>类属性</w:t>
            </w:r>
          </w:p>
        </w:tc>
        <w:tc>
          <w:tcPr>
            <w:tcW w:w="2844" w:type="dxa"/>
            <w:tcBorders>
              <w:top w:val="single" w:sz="4" w:space="0" w:color="auto"/>
            </w:tcBorders>
          </w:tcPr>
          <w:p w14:paraId="2ECBCC45" w14:textId="116857A8" w:rsidR="00EC7CED" w:rsidRDefault="00EC7CED" w:rsidP="00B74377">
            <w:pPr>
              <w:spacing w:after="1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数据类型</w:t>
            </w:r>
          </w:p>
        </w:tc>
        <w:tc>
          <w:tcPr>
            <w:tcW w:w="4322" w:type="dxa"/>
            <w:tcBorders>
              <w:top w:val="single" w:sz="4" w:space="0" w:color="auto"/>
            </w:tcBorders>
          </w:tcPr>
          <w:p w14:paraId="5B684556" w14:textId="6AF777D6" w:rsidR="00EC7CED" w:rsidRDefault="00EC7CED" w:rsidP="00B74377">
            <w:pPr>
              <w:spacing w:after="1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含义</w:t>
            </w:r>
          </w:p>
        </w:tc>
      </w:tr>
      <w:tr w:rsidR="00571AE3" w14:paraId="6AA7AF21" w14:textId="77777777" w:rsidTr="004A7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</w:tcPr>
          <w:p w14:paraId="10DF3169" w14:textId="34AC5D2A" w:rsidR="00EC7CED" w:rsidRPr="00EC7CED" w:rsidRDefault="00EC7CED" w:rsidP="00B74377">
            <w:pPr>
              <w:spacing w:after="163"/>
              <w:rPr>
                <w:b w:val="0"/>
              </w:rPr>
            </w:pPr>
            <w:proofErr w:type="spellStart"/>
            <w:r w:rsidRPr="00EC7CED">
              <w:rPr>
                <w:b w:val="0"/>
              </w:rPr>
              <w:t>vertex_count</w:t>
            </w:r>
            <w:proofErr w:type="spellEnd"/>
          </w:p>
        </w:tc>
        <w:tc>
          <w:tcPr>
            <w:tcW w:w="2844" w:type="dxa"/>
          </w:tcPr>
          <w:p w14:paraId="5D7736D9" w14:textId="32BD393D" w:rsidR="00EC7CED" w:rsidRDefault="00EC7CED" w:rsidP="00B74377">
            <w:pPr>
              <w:spacing w:after="1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4322" w:type="dxa"/>
          </w:tcPr>
          <w:p w14:paraId="41801B64" w14:textId="1FB54B48" w:rsidR="00EC7CED" w:rsidRDefault="00EC7CED" w:rsidP="00B74377">
            <w:pPr>
              <w:spacing w:after="1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图中点的</w:t>
            </w:r>
            <w:r w:rsidR="00571AE3">
              <w:rPr>
                <w:rFonts w:hint="eastAsia"/>
              </w:rPr>
              <w:t>总</w:t>
            </w:r>
            <w:r w:rsidR="00571AE3">
              <w:t>数</w:t>
            </w:r>
          </w:p>
        </w:tc>
      </w:tr>
      <w:tr w:rsidR="00571AE3" w14:paraId="5B1657E1" w14:textId="77777777" w:rsidTr="004A7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</w:tcPr>
          <w:p w14:paraId="3DF68318" w14:textId="5057BEFC" w:rsidR="00EC7CED" w:rsidRPr="00EC7CED" w:rsidRDefault="00EC7CED" w:rsidP="00B74377">
            <w:pPr>
              <w:spacing w:after="163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edge</w:t>
            </w:r>
            <w:r w:rsidRPr="00EC7CED">
              <w:rPr>
                <w:b w:val="0"/>
              </w:rPr>
              <w:t>_count</w:t>
            </w:r>
            <w:proofErr w:type="spellEnd"/>
          </w:p>
        </w:tc>
        <w:tc>
          <w:tcPr>
            <w:tcW w:w="2844" w:type="dxa"/>
          </w:tcPr>
          <w:p w14:paraId="350FFE18" w14:textId="5146A050" w:rsidR="00EC7CED" w:rsidRDefault="00EC7CED" w:rsidP="00B74377">
            <w:pPr>
              <w:spacing w:after="1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4322" w:type="dxa"/>
          </w:tcPr>
          <w:p w14:paraId="4193B868" w14:textId="70279C1A" w:rsidR="00EC7CED" w:rsidRDefault="00571AE3" w:rsidP="00B74377">
            <w:pPr>
              <w:spacing w:after="1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图中边的总数</w:t>
            </w:r>
          </w:p>
        </w:tc>
      </w:tr>
      <w:tr w:rsidR="00571AE3" w14:paraId="61111BE3" w14:textId="77777777" w:rsidTr="004A7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</w:tcPr>
          <w:p w14:paraId="0E1C290E" w14:textId="5A0F714A" w:rsidR="00571AE3" w:rsidRDefault="00571AE3" w:rsidP="00B74377">
            <w:pPr>
              <w:spacing w:after="163"/>
              <w:rPr>
                <w:b w:val="0"/>
              </w:rPr>
            </w:pPr>
            <w:r>
              <w:rPr>
                <w:b w:val="0"/>
              </w:rPr>
              <w:t>vertex</w:t>
            </w:r>
          </w:p>
        </w:tc>
        <w:tc>
          <w:tcPr>
            <w:tcW w:w="2844" w:type="dxa"/>
          </w:tcPr>
          <w:p w14:paraId="695FAF89" w14:textId="61268DAC" w:rsidR="00571AE3" w:rsidRDefault="00571AE3" w:rsidP="00B74377">
            <w:pPr>
              <w:spacing w:after="1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1AE3">
              <w:t>vector&lt;</w:t>
            </w:r>
            <w:proofErr w:type="spellStart"/>
            <w:r w:rsidRPr="00571AE3">
              <w:t>VLabel</w:t>
            </w:r>
            <w:proofErr w:type="spellEnd"/>
            <w:r w:rsidRPr="00571AE3">
              <w:t>&gt;</w:t>
            </w:r>
          </w:p>
        </w:tc>
        <w:tc>
          <w:tcPr>
            <w:tcW w:w="4322" w:type="dxa"/>
          </w:tcPr>
          <w:p w14:paraId="16DE167B" w14:textId="283D47D1" w:rsidR="00571AE3" w:rsidRDefault="00571AE3" w:rsidP="00B74377">
            <w:pPr>
              <w:spacing w:after="1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每个点</w:t>
            </w:r>
            <w:r>
              <w:t>的标签，属性</w:t>
            </w:r>
          </w:p>
        </w:tc>
      </w:tr>
      <w:tr w:rsidR="00571AE3" w14:paraId="0B93476F" w14:textId="77777777" w:rsidTr="004A7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</w:tcPr>
          <w:p w14:paraId="3B101B37" w14:textId="6E0CE0D0" w:rsidR="00571AE3" w:rsidRDefault="00571AE3" w:rsidP="00B74377">
            <w:pPr>
              <w:spacing w:after="163"/>
              <w:rPr>
                <w:b w:val="0"/>
              </w:rPr>
            </w:pPr>
            <w:r>
              <w:rPr>
                <w:b w:val="0"/>
              </w:rPr>
              <w:t>edge</w:t>
            </w:r>
          </w:p>
        </w:tc>
        <w:tc>
          <w:tcPr>
            <w:tcW w:w="2844" w:type="dxa"/>
          </w:tcPr>
          <w:p w14:paraId="73F0D12A" w14:textId="70F95ABD" w:rsidR="00571AE3" w:rsidRDefault="00571AE3" w:rsidP="00571AE3">
            <w:pPr>
              <w:spacing w:after="1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1AE3">
              <w:t>vector&lt;</w:t>
            </w:r>
            <w:r>
              <w:t>Edge</w:t>
            </w:r>
            <w:r w:rsidRPr="00571AE3">
              <w:t>&gt;</w:t>
            </w:r>
          </w:p>
        </w:tc>
        <w:tc>
          <w:tcPr>
            <w:tcW w:w="4322" w:type="dxa"/>
          </w:tcPr>
          <w:p w14:paraId="78951D55" w14:textId="173F1029" w:rsidR="00571AE3" w:rsidRDefault="00571AE3" w:rsidP="00B74377">
            <w:pPr>
              <w:spacing w:after="1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存储图中的边</w:t>
            </w:r>
          </w:p>
        </w:tc>
      </w:tr>
      <w:tr w:rsidR="00571AE3" w14:paraId="695450E6" w14:textId="77777777" w:rsidTr="004A7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</w:tcPr>
          <w:p w14:paraId="147E6DB1" w14:textId="599870C8" w:rsidR="00571AE3" w:rsidRDefault="00571AE3" w:rsidP="00B74377">
            <w:pPr>
              <w:spacing w:after="163"/>
              <w:rPr>
                <w:b w:val="0"/>
              </w:rPr>
            </w:pPr>
            <w:proofErr w:type="spellStart"/>
            <w:r>
              <w:rPr>
                <w:b w:val="0"/>
              </w:rPr>
              <w:t>head_edge</w:t>
            </w:r>
            <w:proofErr w:type="spellEnd"/>
          </w:p>
        </w:tc>
        <w:tc>
          <w:tcPr>
            <w:tcW w:w="2844" w:type="dxa"/>
          </w:tcPr>
          <w:p w14:paraId="5142CE21" w14:textId="6C303FA3" w:rsidR="00571AE3" w:rsidRDefault="00571AE3" w:rsidP="00B74377">
            <w:pPr>
              <w:spacing w:after="1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1AE3">
              <w:t>vector&lt;</w:t>
            </w:r>
            <w:proofErr w:type="spellStart"/>
            <w:r w:rsidRPr="00571AE3">
              <w:t>EIndex</w:t>
            </w:r>
            <w:proofErr w:type="spellEnd"/>
            <w:r w:rsidRPr="00571AE3">
              <w:t>&gt;</w:t>
            </w:r>
          </w:p>
        </w:tc>
        <w:tc>
          <w:tcPr>
            <w:tcW w:w="4322" w:type="dxa"/>
          </w:tcPr>
          <w:p w14:paraId="0AEAB5FD" w14:textId="557953EA" w:rsidR="00571AE3" w:rsidRDefault="00A6166F" w:rsidP="00B74377">
            <w:pPr>
              <w:spacing w:after="1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邻接</w:t>
            </w:r>
            <w:r w:rsidR="00571AE3">
              <w:rPr>
                <w:rFonts w:hint="eastAsia"/>
              </w:rPr>
              <w:t>表</w:t>
            </w:r>
            <w:r>
              <w:t>的顶点数组</w:t>
            </w:r>
          </w:p>
        </w:tc>
      </w:tr>
      <w:tr w:rsidR="00571AE3" w14:paraId="3ABD4C42" w14:textId="77777777" w:rsidTr="004A7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</w:tcPr>
          <w:p w14:paraId="2CF7C41B" w14:textId="09DA7672" w:rsidR="00571AE3" w:rsidRDefault="00571AE3" w:rsidP="00B74377">
            <w:pPr>
              <w:spacing w:after="163"/>
              <w:rPr>
                <w:b w:val="0"/>
              </w:rPr>
            </w:pPr>
            <w:proofErr w:type="spellStart"/>
            <w:r>
              <w:rPr>
                <w:b w:val="0"/>
              </w:rPr>
              <w:t>rev_</w:t>
            </w:r>
            <w:r>
              <w:rPr>
                <w:rFonts w:hint="eastAsia"/>
                <w:b w:val="0"/>
              </w:rPr>
              <w:t>head_edge</w:t>
            </w:r>
            <w:proofErr w:type="spellEnd"/>
          </w:p>
        </w:tc>
        <w:tc>
          <w:tcPr>
            <w:tcW w:w="2844" w:type="dxa"/>
          </w:tcPr>
          <w:p w14:paraId="382AFF93" w14:textId="17E4B9B1" w:rsidR="00571AE3" w:rsidRDefault="00571AE3" w:rsidP="00B74377">
            <w:pPr>
              <w:spacing w:after="1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1AE3">
              <w:t>vector&lt;</w:t>
            </w:r>
            <w:proofErr w:type="spellStart"/>
            <w:r w:rsidRPr="00571AE3">
              <w:t>EIndex</w:t>
            </w:r>
            <w:proofErr w:type="spellEnd"/>
            <w:r w:rsidRPr="00571AE3">
              <w:t>&gt;</w:t>
            </w:r>
          </w:p>
        </w:tc>
        <w:tc>
          <w:tcPr>
            <w:tcW w:w="4322" w:type="dxa"/>
          </w:tcPr>
          <w:p w14:paraId="649B73FB" w14:textId="2EF54539" w:rsidR="00571AE3" w:rsidRDefault="00A6166F" w:rsidP="00B74377">
            <w:pPr>
              <w:spacing w:after="1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邻接表的反向顶点数组，</w:t>
            </w:r>
            <w:r>
              <w:rPr>
                <w:rFonts w:hint="eastAsia"/>
              </w:rPr>
              <w:t>用于</w:t>
            </w:r>
            <w:r>
              <w:t>寻找</w:t>
            </w:r>
            <w:r>
              <w:rPr>
                <w:rFonts w:hint="eastAsia"/>
              </w:rPr>
              <w:t>所有</w:t>
            </w:r>
            <w:r>
              <w:t>以某一点为终点的边</w:t>
            </w:r>
          </w:p>
        </w:tc>
      </w:tr>
      <w:tr w:rsidR="00571AE3" w14:paraId="403C754A" w14:textId="77777777" w:rsidTr="004A7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</w:tcPr>
          <w:p w14:paraId="77E833B4" w14:textId="1CFE9E80" w:rsidR="00571AE3" w:rsidRDefault="00571AE3" w:rsidP="00B74377">
            <w:pPr>
              <w:spacing w:after="163"/>
              <w:rPr>
                <w:b w:val="0"/>
              </w:rPr>
            </w:pPr>
            <w:proofErr w:type="spellStart"/>
            <w:r>
              <w:rPr>
                <w:b w:val="0"/>
              </w:rPr>
              <w:t>pred</w:t>
            </w:r>
            <w:proofErr w:type="spellEnd"/>
          </w:p>
        </w:tc>
        <w:tc>
          <w:tcPr>
            <w:tcW w:w="2844" w:type="dxa"/>
          </w:tcPr>
          <w:p w14:paraId="221470C9" w14:textId="04D2A3D3" w:rsidR="00571AE3" w:rsidRDefault="00571AE3" w:rsidP="00B74377">
            <w:pPr>
              <w:spacing w:after="1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1AE3">
              <w:t>vector&lt;set&lt;</w:t>
            </w:r>
            <w:proofErr w:type="spellStart"/>
            <w:r w:rsidRPr="00571AE3">
              <w:t>VIndex</w:t>
            </w:r>
            <w:proofErr w:type="spellEnd"/>
            <w:r w:rsidRPr="00571AE3">
              <w:t>&gt;&gt;</w:t>
            </w:r>
          </w:p>
        </w:tc>
        <w:tc>
          <w:tcPr>
            <w:tcW w:w="4322" w:type="dxa"/>
          </w:tcPr>
          <w:p w14:paraId="0537942F" w14:textId="625FCCF4" w:rsidR="00571AE3" w:rsidRDefault="00A6166F" w:rsidP="00B74377">
            <w:pPr>
              <w:spacing w:after="1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存储每个点的前继节点</w:t>
            </w:r>
          </w:p>
        </w:tc>
      </w:tr>
      <w:tr w:rsidR="00571AE3" w14:paraId="40D9D695" w14:textId="77777777" w:rsidTr="004A7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</w:tcPr>
          <w:p w14:paraId="252CB680" w14:textId="4807D370" w:rsidR="00571AE3" w:rsidRDefault="00571AE3" w:rsidP="00B74377">
            <w:pPr>
              <w:spacing w:after="163"/>
              <w:rPr>
                <w:b w:val="0"/>
              </w:rPr>
            </w:pPr>
            <w:proofErr w:type="spellStart"/>
            <w:r>
              <w:rPr>
                <w:b w:val="0"/>
              </w:rPr>
              <w:t>succ</w:t>
            </w:r>
            <w:proofErr w:type="spellEnd"/>
          </w:p>
        </w:tc>
        <w:tc>
          <w:tcPr>
            <w:tcW w:w="2844" w:type="dxa"/>
          </w:tcPr>
          <w:p w14:paraId="3F621B1A" w14:textId="09AF7690" w:rsidR="00571AE3" w:rsidRDefault="00571AE3" w:rsidP="00B74377">
            <w:pPr>
              <w:spacing w:after="1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1AE3">
              <w:t>vector&lt;set&lt;</w:t>
            </w:r>
            <w:proofErr w:type="spellStart"/>
            <w:r w:rsidRPr="00571AE3">
              <w:t>VIndex</w:t>
            </w:r>
            <w:proofErr w:type="spellEnd"/>
            <w:r w:rsidRPr="00571AE3">
              <w:t>&gt;&gt;</w:t>
            </w:r>
          </w:p>
        </w:tc>
        <w:tc>
          <w:tcPr>
            <w:tcW w:w="4322" w:type="dxa"/>
          </w:tcPr>
          <w:p w14:paraId="31B67CAD" w14:textId="104685CF" w:rsidR="00571AE3" w:rsidRDefault="00A6166F" w:rsidP="00B74377">
            <w:pPr>
              <w:spacing w:after="1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存储每个点的后继节点</w:t>
            </w:r>
          </w:p>
        </w:tc>
      </w:tr>
      <w:tr w:rsidR="000C1F8F" w14:paraId="0884647B" w14:textId="77777777" w:rsidTr="00796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4" w:type="dxa"/>
            <w:gridSpan w:val="2"/>
          </w:tcPr>
          <w:p w14:paraId="782EB97C" w14:textId="6C1E9A77" w:rsidR="000C1F8F" w:rsidRDefault="000C1F8F" w:rsidP="00B74377">
            <w:pPr>
              <w:spacing w:after="163"/>
            </w:pPr>
            <w:r>
              <w:rPr>
                <w:b w:val="0"/>
              </w:rPr>
              <w:t>类方法</w:t>
            </w:r>
          </w:p>
        </w:tc>
        <w:tc>
          <w:tcPr>
            <w:tcW w:w="4322" w:type="dxa"/>
          </w:tcPr>
          <w:p w14:paraId="338ECE12" w14:textId="43DE959F" w:rsidR="000C1F8F" w:rsidRDefault="000C1F8F" w:rsidP="00B74377">
            <w:pPr>
              <w:spacing w:after="1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</w:tr>
      <w:tr w:rsidR="00A6166F" w14:paraId="56D41476" w14:textId="77777777" w:rsidTr="004A7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4" w:type="dxa"/>
            <w:gridSpan w:val="2"/>
          </w:tcPr>
          <w:p w14:paraId="0F2B6FBC" w14:textId="47C8182C" w:rsidR="00A6166F" w:rsidRPr="001B000B" w:rsidRDefault="00A6166F" w:rsidP="00B74377">
            <w:pPr>
              <w:spacing w:after="163"/>
              <w:rPr>
                <w:b w:val="0"/>
              </w:rPr>
            </w:pPr>
            <w:r w:rsidRPr="001B000B">
              <w:rPr>
                <w:b w:val="0"/>
              </w:rPr>
              <w:t xml:space="preserve">void </w:t>
            </w:r>
            <w:proofErr w:type="spellStart"/>
            <w:r w:rsidRPr="001B000B">
              <w:rPr>
                <w:b w:val="0"/>
              </w:rPr>
              <w:t>addVertex</w:t>
            </w:r>
            <w:proofErr w:type="spellEnd"/>
            <w:r w:rsidRPr="001B000B">
              <w:rPr>
                <w:b w:val="0"/>
              </w:rPr>
              <w:t>(</w:t>
            </w:r>
            <w:proofErr w:type="spellStart"/>
            <w:r w:rsidRPr="001B000B">
              <w:rPr>
                <w:b w:val="0"/>
              </w:rPr>
              <w:t>int</w:t>
            </w:r>
            <w:proofErr w:type="spellEnd"/>
            <w:r w:rsidRPr="001B000B">
              <w:rPr>
                <w:b w:val="0"/>
              </w:rPr>
              <w:t xml:space="preserve"> label)</w:t>
            </w:r>
          </w:p>
        </w:tc>
        <w:tc>
          <w:tcPr>
            <w:tcW w:w="4322" w:type="dxa"/>
          </w:tcPr>
          <w:p w14:paraId="106A3DDD" w14:textId="02955561" w:rsidR="00A6166F" w:rsidRDefault="001B000B" w:rsidP="00B74377">
            <w:pPr>
              <w:spacing w:after="1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向图中</w:t>
            </w:r>
            <w:r>
              <w:t>增加一个点</w:t>
            </w:r>
          </w:p>
        </w:tc>
      </w:tr>
      <w:tr w:rsidR="00A6166F" w14:paraId="12369D08" w14:textId="77777777" w:rsidTr="004A7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4" w:type="dxa"/>
            <w:gridSpan w:val="2"/>
          </w:tcPr>
          <w:p w14:paraId="604FF471" w14:textId="5BD3DC50" w:rsidR="00A6166F" w:rsidRPr="001B000B" w:rsidRDefault="001B000B" w:rsidP="00B74377">
            <w:pPr>
              <w:spacing w:after="163"/>
              <w:rPr>
                <w:b w:val="0"/>
              </w:rPr>
            </w:pPr>
            <w:r w:rsidRPr="001B000B">
              <w:rPr>
                <w:b w:val="0"/>
              </w:rPr>
              <w:lastRenderedPageBreak/>
              <w:t xml:space="preserve">void </w:t>
            </w:r>
            <w:proofErr w:type="spellStart"/>
            <w:r w:rsidRPr="001B000B">
              <w:rPr>
                <w:b w:val="0"/>
              </w:rPr>
              <w:t>addEdge</w:t>
            </w:r>
            <w:proofErr w:type="spellEnd"/>
            <w:r w:rsidRPr="001B000B">
              <w:rPr>
                <w:b w:val="0"/>
              </w:rPr>
              <w:t>(</w:t>
            </w:r>
            <w:proofErr w:type="spellStart"/>
            <w:r w:rsidRPr="001B000B">
              <w:rPr>
                <w:b w:val="0"/>
              </w:rPr>
              <w:t>int</w:t>
            </w:r>
            <w:proofErr w:type="spellEnd"/>
            <w:r w:rsidRPr="001B000B">
              <w:rPr>
                <w:b w:val="0"/>
              </w:rPr>
              <w:t xml:space="preserve"> u, </w:t>
            </w:r>
            <w:proofErr w:type="spellStart"/>
            <w:r w:rsidRPr="001B000B">
              <w:rPr>
                <w:b w:val="0"/>
              </w:rPr>
              <w:t>int</w:t>
            </w:r>
            <w:proofErr w:type="spellEnd"/>
            <w:r w:rsidRPr="001B000B">
              <w:rPr>
                <w:b w:val="0"/>
              </w:rPr>
              <w:t xml:space="preserve"> v, </w:t>
            </w:r>
            <w:proofErr w:type="spellStart"/>
            <w:r w:rsidRPr="001B000B">
              <w:rPr>
                <w:b w:val="0"/>
              </w:rPr>
              <w:t>int</w:t>
            </w:r>
            <w:proofErr w:type="spellEnd"/>
            <w:r w:rsidRPr="001B000B">
              <w:rPr>
                <w:b w:val="0"/>
              </w:rPr>
              <w:t xml:space="preserve"> label)</w:t>
            </w:r>
          </w:p>
        </w:tc>
        <w:tc>
          <w:tcPr>
            <w:tcW w:w="4322" w:type="dxa"/>
          </w:tcPr>
          <w:p w14:paraId="76616A44" w14:textId="08FB96A3" w:rsidR="00A6166F" w:rsidRDefault="001B000B" w:rsidP="00B74377">
            <w:pPr>
              <w:spacing w:after="1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向图中添加一条从</w:t>
            </w:r>
            <w:r>
              <w:t>u</w:t>
            </w:r>
            <w:r>
              <w:t>到</w:t>
            </w:r>
            <w:r>
              <w:t>v</w:t>
            </w:r>
            <w:r>
              <w:t>，标号为</w:t>
            </w:r>
            <w:r>
              <w:t>label</w:t>
            </w:r>
            <w:r>
              <w:t>的边</w:t>
            </w:r>
          </w:p>
        </w:tc>
      </w:tr>
      <w:tr w:rsidR="001B000B" w14:paraId="32D5F50C" w14:textId="77777777" w:rsidTr="004A7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4" w:type="dxa"/>
            <w:gridSpan w:val="2"/>
          </w:tcPr>
          <w:p w14:paraId="590E7C79" w14:textId="43D668A3" w:rsidR="001B000B" w:rsidRPr="001B000B" w:rsidRDefault="001B000B" w:rsidP="00B74377">
            <w:pPr>
              <w:spacing w:after="163"/>
              <w:rPr>
                <w:b w:val="0"/>
              </w:rPr>
            </w:pPr>
            <w:r w:rsidRPr="001B000B">
              <w:rPr>
                <w:b w:val="0"/>
              </w:rPr>
              <w:t>void initial()</w:t>
            </w:r>
          </w:p>
        </w:tc>
        <w:tc>
          <w:tcPr>
            <w:tcW w:w="4322" w:type="dxa"/>
          </w:tcPr>
          <w:p w14:paraId="1BCA16B6" w14:textId="024D69AC" w:rsidR="001B000B" w:rsidRDefault="001B000B" w:rsidP="00B74377">
            <w:pPr>
              <w:spacing w:after="1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初始化，</w:t>
            </w:r>
            <w:r>
              <w:rPr>
                <w:rFonts w:hint="eastAsia"/>
              </w:rPr>
              <w:t>清空</w:t>
            </w:r>
            <w:r>
              <w:t>一个图</w:t>
            </w:r>
          </w:p>
        </w:tc>
      </w:tr>
      <w:tr w:rsidR="001B000B" w14:paraId="38D06D7D" w14:textId="77777777" w:rsidTr="004A7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4" w:type="dxa"/>
            <w:gridSpan w:val="2"/>
          </w:tcPr>
          <w:p w14:paraId="5300E9E7" w14:textId="20E37C24" w:rsidR="001B000B" w:rsidRPr="001B000B" w:rsidRDefault="001B000B" w:rsidP="00B74377">
            <w:pPr>
              <w:spacing w:after="163"/>
              <w:rPr>
                <w:b w:val="0"/>
              </w:rPr>
            </w:pPr>
            <w:r w:rsidRPr="001B000B">
              <w:rPr>
                <w:b w:val="0"/>
              </w:rPr>
              <w:t xml:space="preserve">void </w:t>
            </w:r>
            <w:proofErr w:type="spellStart"/>
            <w:r w:rsidRPr="001B000B">
              <w:rPr>
                <w:b w:val="0"/>
              </w:rPr>
              <w:t>printGraphInfo</w:t>
            </w:r>
            <w:proofErr w:type="spellEnd"/>
            <w:r w:rsidRPr="001B000B">
              <w:rPr>
                <w:b w:val="0"/>
              </w:rPr>
              <w:t xml:space="preserve">() </w:t>
            </w:r>
            <w:proofErr w:type="spellStart"/>
            <w:r w:rsidRPr="001B000B">
              <w:rPr>
                <w:b w:val="0"/>
              </w:rPr>
              <w:t>const</w:t>
            </w:r>
            <w:proofErr w:type="spellEnd"/>
          </w:p>
        </w:tc>
        <w:tc>
          <w:tcPr>
            <w:tcW w:w="4322" w:type="dxa"/>
          </w:tcPr>
          <w:p w14:paraId="651A30D6" w14:textId="7E6B9CD2" w:rsidR="001B000B" w:rsidRDefault="001B000B" w:rsidP="00B74377">
            <w:pPr>
              <w:spacing w:after="1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输出图的结构信息</w:t>
            </w:r>
          </w:p>
        </w:tc>
      </w:tr>
      <w:tr w:rsidR="001B000B" w14:paraId="0DB96C75" w14:textId="77777777" w:rsidTr="00796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3"/>
          </w:tcPr>
          <w:p w14:paraId="29A3D89B" w14:textId="630564BB" w:rsidR="001B000B" w:rsidRPr="001B000B" w:rsidRDefault="001B000B" w:rsidP="00B74377">
            <w:pPr>
              <w:spacing w:after="163"/>
            </w:pPr>
            <w:r w:rsidRPr="001B000B">
              <w:t>State</w:t>
            </w:r>
          </w:p>
        </w:tc>
      </w:tr>
      <w:tr w:rsidR="00A6166F" w14:paraId="5E81AC0C" w14:textId="77777777" w:rsidTr="00E16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  <w:tcBorders>
              <w:top w:val="single" w:sz="4" w:space="0" w:color="auto"/>
            </w:tcBorders>
          </w:tcPr>
          <w:p w14:paraId="302F26A3" w14:textId="1C3EBF90" w:rsidR="00A6166F" w:rsidRDefault="00B7222C" w:rsidP="00B74377">
            <w:pPr>
              <w:spacing w:after="163"/>
              <w:rPr>
                <w:b w:val="0"/>
              </w:rPr>
            </w:pPr>
            <w:r>
              <w:rPr>
                <w:b w:val="0"/>
              </w:rPr>
              <w:t>类属性</w:t>
            </w:r>
          </w:p>
        </w:tc>
        <w:tc>
          <w:tcPr>
            <w:tcW w:w="2844" w:type="dxa"/>
            <w:tcBorders>
              <w:top w:val="single" w:sz="4" w:space="0" w:color="auto"/>
            </w:tcBorders>
          </w:tcPr>
          <w:p w14:paraId="1BEA0EC3" w14:textId="2E47C4CA" w:rsidR="00A6166F" w:rsidRDefault="00B7222C" w:rsidP="00B74377">
            <w:pPr>
              <w:spacing w:after="1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数据类型</w:t>
            </w:r>
          </w:p>
        </w:tc>
        <w:tc>
          <w:tcPr>
            <w:tcW w:w="4322" w:type="dxa"/>
            <w:tcBorders>
              <w:top w:val="single" w:sz="4" w:space="0" w:color="auto"/>
            </w:tcBorders>
          </w:tcPr>
          <w:p w14:paraId="7D45169E" w14:textId="12554C2F" w:rsidR="00A6166F" w:rsidRDefault="00B7222C" w:rsidP="00B74377">
            <w:pPr>
              <w:spacing w:after="1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含义</w:t>
            </w:r>
          </w:p>
        </w:tc>
      </w:tr>
      <w:tr w:rsidR="00A6166F" w14:paraId="52FA94BB" w14:textId="77777777" w:rsidTr="004A7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</w:tcPr>
          <w:p w14:paraId="4F8DB9D7" w14:textId="6357D15D" w:rsidR="00A6166F" w:rsidRDefault="00B7222C" w:rsidP="00B74377">
            <w:pPr>
              <w:spacing w:after="163"/>
              <w:rPr>
                <w:b w:val="0"/>
              </w:rPr>
            </w:pPr>
            <w:proofErr w:type="spellStart"/>
            <w:r>
              <w:rPr>
                <w:b w:val="0"/>
              </w:rPr>
              <w:t>vertex_count</w:t>
            </w:r>
            <w:proofErr w:type="spellEnd"/>
          </w:p>
        </w:tc>
        <w:tc>
          <w:tcPr>
            <w:tcW w:w="2844" w:type="dxa"/>
          </w:tcPr>
          <w:p w14:paraId="0B1F5363" w14:textId="3B07C157" w:rsidR="00A6166F" w:rsidRDefault="00B7222C" w:rsidP="00B74377">
            <w:pPr>
              <w:spacing w:after="1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4322" w:type="dxa"/>
          </w:tcPr>
          <w:p w14:paraId="4BCEAE1E" w14:textId="0DF8B8F0" w:rsidR="00A6166F" w:rsidRDefault="00B7222C" w:rsidP="00B74377">
            <w:pPr>
              <w:spacing w:after="1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查询图</w:t>
            </w:r>
            <w:r>
              <w:t>的点数</w:t>
            </w:r>
          </w:p>
        </w:tc>
      </w:tr>
      <w:tr w:rsidR="00A6166F" w14:paraId="19911721" w14:textId="77777777" w:rsidTr="004A7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</w:tcPr>
          <w:p w14:paraId="2EB70F64" w14:textId="51EC369C" w:rsidR="00A6166F" w:rsidRDefault="00B7222C" w:rsidP="00B74377">
            <w:pPr>
              <w:spacing w:after="163"/>
              <w:rPr>
                <w:b w:val="0"/>
              </w:rPr>
            </w:pPr>
            <w:proofErr w:type="spellStart"/>
            <w:r>
              <w:rPr>
                <w:b w:val="0"/>
              </w:rPr>
              <w:t>subisomorphism</w:t>
            </w:r>
            <w:proofErr w:type="spellEnd"/>
          </w:p>
        </w:tc>
        <w:tc>
          <w:tcPr>
            <w:tcW w:w="2844" w:type="dxa"/>
          </w:tcPr>
          <w:p w14:paraId="3FD63862" w14:textId="6DF7CD7E" w:rsidR="00A6166F" w:rsidRDefault="00B7222C" w:rsidP="00B74377">
            <w:pPr>
              <w:spacing w:after="1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</w:t>
            </w:r>
            <w:proofErr w:type="spellEnd"/>
          </w:p>
        </w:tc>
        <w:tc>
          <w:tcPr>
            <w:tcW w:w="4322" w:type="dxa"/>
          </w:tcPr>
          <w:p w14:paraId="183DE544" w14:textId="6855B782" w:rsidR="00A6166F" w:rsidRDefault="00B7222C" w:rsidP="00B74377">
            <w:pPr>
              <w:spacing w:after="1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当前查询为</w:t>
            </w:r>
            <w:r>
              <w:rPr>
                <w:rFonts w:hint="eastAsia"/>
              </w:rPr>
              <w:t>子图</w:t>
            </w:r>
            <w:r>
              <w:t>同构还是图同构</w:t>
            </w:r>
          </w:p>
        </w:tc>
      </w:tr>
      <w:tr w:rsidR="00CC3927" w14:paraId="1476624A" w14:textId="77777777" w:rsidTr="004A7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</w:tcPr>
          <w:p w14:paraId="2C5791CA" w14:textId="0D3657B5" w:rsidR="00CC3927" w:rsidRDefault="00CC3927" w:rsidP="00B74377">
            <w:pPr>
              <w:spacing w:after="163"/>
              <w:rPr>
                <w:b w:val="0"/>
              </w:rPr>
            </w:pPr>
            <w:r>
              <w:rPr>
                <w:b w:val="0"/>
              </w:rPr>
              <w:t>M1</w:t>
            </w:r>
          </w:p>
        </w:tc>
        <w:tc>
          <w:tcPr>
            <w:tcW w:w="2844" w:type="dxa"/>
            <w:vMerge w:val="restart"/>
          </w:tcPr>
          <w:p w14:paraId="3680AFAD" w14:textId="1CC43772" w:rsidR="00CC3927" w:rsidRPr="00B7222C" w:rsidRDefault="00CC3927" w:rsidP="00B74377">
            <w:pPr>
              <w:spacing w:after="1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222C">
              <w:t>set&lt;</w:t>
            </w:r>
            <w:proofErr w:type="spellStart"/>
            <w:r w:rsidRPr="00B7222C">
              <w:t>VIndex</w:t>
            </w:r>
            <w:proofErr w:type="spellEnd"/>
            <w:r w:rsidRPr="00B7222C">
              <w:t>&gt;</w:t>
            </w:r>
          </w:p>
        </w:tc>
        <w:tc>
          <w:tcPr>
            <w:tcW w:w="4322" w:type="dxa"/>
            <w:vMerge w:val="restart"/>
          </w:tcPr>
          <w:p w14:paraId="01E049A8" w14:textId="2C9E7A33" w:rsidR="00CC3927" w:rsidRDefault="00CC3927" w:rsidP="00B74377">
            <w:pPr>
              <w:spacing w:after="1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G1</w:t>
            </w:r>
            <w:r>
              <w:t>（或</w:t>
            </w:r>
            <w:r>
              <w:t>G2</w:t>
            </w:r>
            <w:r>
              <w:t>）中已成功匹配的点</w:t>
            </w:r>
          </w:p>
        </w:tc>
      </w:tr>
      <w:tr w:rsidR="00CC3927" w14:paraId="22BBD953" w14:textId="77777777" w:rsidTr="004A7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</w:tcPr>
          <w:p w14:paraId="06813FE0" w14:textId="377A04B7" w:rsidR="00CC3927" w:rsidRDefault="00CC3927" w:rsidP="00B74377">
            <w:pPr>
              <w:spacing w:after="163"/>
              <w:rPr>
                <w:b w:val="0"/>
              </w:rPr>
            </w:pPr>
            <w:r>
              <w:rPr>
                <w:b w:val="0"/>
              </w:rPr>
              <w:t>M2</w:t>
            </w:r>
          </w:p>
        </w:tc>
        <w:tc>
          <w:tcPr>
            <w:tcW w:w="2844" w:type="dxa"/>
            <w:vMerge/>
          </w:tcPr>
          <w:p w14:paraId="277C2A66" w14:textId="77777777" w:rsidR="00CC3927" w:rsidRPr="00B7222C" w:rsidRDefault="00CC3927" w:rsidP="00B74377">
            <w:pPr>
              <w:spacing w:after="1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2" w:type="dxa"/>
            <w:vMerge/>
          </w:tcPr>
          <w:p w14:paraId="61736378" w14:textId="56C2D456" w:rsidR="00CC3927" w:rsidRDefault="00CC3927" w:rsidP="00B74377">
            <w:pPr>
              <w:spacing w:after="1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3927" w14:paraId="28C725BD" w14:textId="77777777" w:rsidTr="004A7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</w:tcPr>
          <w:p w14:paraId="2F31A0A0" w14:textId="4CD3B952" w:rsidR="00CC3927" w:rsidRDefault="00CC3927" w:rsidP="00B74377">
            <w:pPr>
              <w:spacing w:after="163"/>
              <w:rPr>
                <w:b w:val="0"/>
              </w:rPr>
            </w:pPr>
            <w:r>
              <w:rPr>
                <w:b w:val="0"/>
              </w:rPr>
              <w:t>core_1</w:t>
            </w:r>
          </w:p>
        </w:tc>
        <w:tc>
          <w:tcPr>
            <w:tcW w:w="2844" w:type="dxa"/>
            <w:vMerge w:val="restart"/>
          </w:tcPr>
          <w:p w14:paraId="1DEBE2E2" w14:textId="047C5CD0" w:rsidR="00CC3927" w:rsidRPr="00B7222C" w:rsidRDefault="00CC3927" w:rsidP="00B74377">
            <w:pPr>
              <w:spacing w:after="1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729">
              <w:t>vector&lt;</w:t>
            </w:r>
            <w:proofErr w:type="spellStart"/>
            <w:r w:rsidRPr="00E76729">
              <w:t>VIndex</w:t>
            </w:r>
            <w:proofErr w:type="spellEnd"/>
            <w:r w:rsidRPr="00E76729">
              <w:t>&gt;</w:t>
            </w:r>
          </w:p>
        </w:tc>
        <w:tc>
          <w:tcPr>
            <w:tcW w:w="4322" w:type="dxa"/>
            <w:vMerge w:val="restart"/>
          </w:tcPr>
          <w:p w14:paraId="7D6BB9E3" w14:textId="6810B69D" w:rsidR="00CC3927" w:rsidRDefault="00CC3927" w:rsidP="00B74377">
            <w:pPr>
              <w:spacing w:after="1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G1</w:t>
            </w:r>
            <w:r>
              <w:t>（或</w:t>
            </w:r>
            <w:r>
              <w:t>G2</w:t>
            </w:r>
            <w:r>
              <w:t>）中每个点</w:t>
            </w:r>
            <w:r w:rsidR="00310A63">
              <w:t>在</w:t>
            </w:r>
            <w:r>
              <w:t>G2</w:t>
            </w:r>
            <w:r>
              <w:t>（或</w:t>
            </w:r>
            <w:r>
              <w:t>G1</w:t>
            </w:r>
            <w:r>
              <w:t>）</w:t>
            </w:r>
            <w:r w:rsidR="00310A63">
              <w:rPr>
                <w:rFonts w:hint="eastAsia"/>
              </w:rPr>
              <w:t>所匹配</w:t>
            </w:r>
            <w:r w:rsidR="00310A63">
              <w:t>的点</w:t>
            </w:r>
            <w:r w:rsidR="009417D3">
              <w:t>，</w:t>
            </w:r>
            <w:r w:rsidR="009417D3">
              <w:rPr>
                <w:rFonts w:hint="eastAsia"/>
              </w:rPr>
              <w:t>如果</w:t>
            </w:r>
            <w:r w:rsidR="009417D3">
              <w:t>当前还没有匹配，设成</w:t>
            </w:r>
            <w:proofErr w:type="spellStart"/>
            <w:r w:rsidR="009417D3">
              <w:t>NULL</w:t>
            </w:r>
            <w:r w:rsidR="009417D3">
              <w:rPr>
                <w:rFonts w:hint="eastAsia"/>
              </w:rPr>
              <w:t>_VIndex</w:t>
            </w:r>
            <w:proofErr w:type="spellEnd"/>
          </w:p>
        </w:tc>
      </w:tr>
      <w:tr w:rsidR="00CC3927" w14:paraId="625EC00A" w14:textId="77777777" w:rsidTr="004A7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</w:tcPr>
          <w:p w14:paraId="463AB85A" w14:textId="29E12789" w:rsidR="00CC3927" w:rsidRDefault="00CC3927" w:rsidP="00B74377">
            <w:pPr>
              <w:spacing w:after="163"/>
              <w:rPr>
                <w:b w:val="0"/>
              </w:rPr>
            </w:pPr>
            <w:r>
              <w:rPr>
                <w:b w:val="0"/>
              </w:rPr>
              <w:t>core_2</w:t>
            </w:r>
          </w:p>
        </w:tc>
        <w:tc>
          <w:tcPr>
            <w:tcW w:w="2844" w:type="dxa"/>
            <w:vMerge/>
          </w:tcPr>
          <w:p w14:paraId="55BF3E91" w14:textId="77777777" w:rsidR="00CC3927" w:rsidRPr="00B7222C" w:rsidRDefault="00CC3927" w:rsidP="00B74377">
            <w:pPr>
              <w:spacing w:after="1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2" w:type="dxa"/>
            <w:vMerge/>
          </w:tcPr>
          <w:p w14:paraId="24D033C5" w14:textId="77777777" w:rsidR="00CC3927" w:rsidRDefault="00CC3927" w:rsidP="00B74377">
            <w:pPr>
              <w:spacing w:after="1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222C" w14:paraId="64C01923" w14:textId="77777777" w:rsidTr="004A7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</w:tcPr>
          <w:p w14:paraId="29A9EBBD" w14:textId="438A46E2" w:rsidR="00B7222C" w:rsidRDefault="00B7222C" w:rsidP="00B74377">
            <w:pPr>
              <w:spacing w:after="163"/>
              <w:rPr>
                <w:b w:val="0"/>
              </w:rPr>
            </w:pPr>
            <w:r>
              <w:rPr>
                <w:b w:val="0"/>
              </w:rPr>
              <w:t>in_1</w:t>
            </w:r>
          </w:p>
        </w:tc>
        <w:tc>
          <w:tcPr>
            <w:tcW w:w="2844" w:type="dxa"/>
            <w:vMerge w:val="restart"/>
          </w:tcPr>
          <w:p w14:paraId="76C56A14" w14:textId="25C491E4" w:rsidR="00B7222C" w:rsidRDefault="00B7222C" w:rsidP="00B74377">
            <w:pPr>
              <w:spacing w:after="1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222C">
              <w:t>set&lt;</w:t>
            </w:r>
            <w:proofErr w:type="spellStart"/>
            <w:r w:rsidRPr="00B7222C">
              <w:t>VIndex</w:t>
            </w:r>
            <w:proofErr w:type="spellEnd"/>
            <w:r w:rsidRPr="00B7222C">
              <w:t>&gt;</w:t>
            </w:r>
          </w:p>
        </w:tc>
        <w:tc>
          <w:tcPr>
            <w:tcW w:w="4322" w:type="dxa"/>
            <w:vMerge w:val="restart"/>
          </w:tcPr>
          <w:p w14:paraId="0E8378DB" w14:textId="12599823" w:rsidR="00B7222C" w:rsidRDefault="004569D1" w:rsidP="00B74377">
            <w:pPr>
              <w:spacing w:after="1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能直接连接</w:t>
            </w:r>
            <w:r>
              <w:rPr>
                <w:rFonts w:hint="eastAsia"/>
              </w:rPr>
              <w:t>M</w:t>
            </w:r>
            <w:r>
              <w:t>1</w:t>
            </w:r>
            <w:r>
              <w:t>（或</w:t>
            </w:r>
            <w:r>
              <w:t>M2</w:t>
            </w:r>
            <w:r>
              <w:t>）中的点，</w:t>
            </w:r>
            <w:r>
              <w:rPr>
                <w:rFonts w:hint="eastAsia"/>
              </w:rPr>
              <w:t>且</w:t>
            </w:r>
            <w:r>
              <w:t>不属于</w:t>
            </w:r>
            <w:r>
              <w:t>M1</w:t>
            </w:r>
            <w:r>
              <w:t>（或</w:t>
            </w:r>
            <w:r>
              <w:t>M2</w:t>
            </w:r>
            <w:r>
              <w:t>）的点的集合</w:t>
            </w:r>
          </w:p>
        </w:tc>
      </w:tr>
      <w:tr w:rsidR="00B7222C" w14:paraId="1CF93625" w14:textId="77777777" w:rsidTr="004A7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</w:tcPr>
          <w:p w14:paraId="51CEE2DB" w14:textId="2D48894F" w:rsidR="00B7222C" w:rsidRDefault="00B7222C" w:rsidP="00B74377">
            <w:pPr>
              <w:spacing w:after="163"/>
              <w:rPr>
                <w:b w:val="0"/>
              </w:rPr>
            </w:pPr>
            <w:r>
              <w:rPr>
                <w:b w:val="0"/>
              </w:rPr>
              <w:t>in_2</w:t>
            </w:r>
          </w:p>
        </w:tc>
        <w:tc>
          <w:tcPr>
            <w:tcW w:w="2844" w:type="dxa"/>
            <w:vMerge/>
          </w:tcPr>
          <w:p w14:paraId="08E1DB35" w14:textId="7DD05B0B" w:rsidR="00B7222C" w:rsidRDefault="00B7222C" w:rsidP="00B74377">
            <w:pPr>
              <w:spacing w:after="1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2" w:type="dxa"/>
            <w:vMerge/>
          </w:tcPr>
          <w:p w14:paraId="5BA32617" w14:textId="77777777" w:rsidR="00B7222C" w:rsidRDefault="00B7222C" w:rsidP="00B74377">
            <w:pPr>
              <w:spacing w:after="1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222C" w14:paraId="124BB5D4" w14:textId="77777777" w:rsidTr="004A7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</w:tcPr>
          <w:p w14:paraId="38D69C27" w14:textId="704F8097" w:rsidR="00B7222C" w:rsidRDefault="00B7222C" w:rsidP="00B74377">
            <w:pPr>
              <w:spacing w:after="163"/>
              <w:rPr>
                <w:b w:val="0"/>
              </w:rPr>
            </w:pPr>
            <w:r>
              <w:rPr>
                <w:b w:val="0"/>
              </w:rPr>
              <w:t>out_1</w:t>
            </w:r>
          </w:p>
        </w:tc>
        <w:tc>
          <w:tcPr>
            <w:tcW w:w="2844" w:type="dxa"/>
            <w:vMerge w:val="restart"/>
          </w:tcPr>
          <w:p w14:paraId="1C316966" w14:textId="1089B6B4" w:rsidR="00B7222C" w:rsidRDefault="00B7222C" w:rsidP="00B74377">
            <w:pPr>
              <w:spacing w:after="1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222C">
              <w:t>set&lt;</w:t>
            </w:r>
            <w:proofErr w:type="spellStart"/>
            <w:r w:rsidRPr="00B7222C">
              <w:t>VIndex</w:t>
            </w:r>
            <w:proofErr w:type="spellEnd"/>
            <w:r w:rsidRPr="00B7222C">
              <w:t>&gt;</w:t>
            </w:r>
          </w:p>
        </w:tc>
        <w:tc>
          <w:tcPr>
            <w:tcW w:w="4322" w:type="dxa"/>
            <w:vMerge w:val="restart"/>
          </w:tcPr>
          <w:p w14:paraId="2EA530BE" w14:textId="668A327F" w:rsidR="00B7222C" w:rsidRDefault="006F0012" w:rsidP="00B74377">
            <w:pPr>
              <w:spacing w:after="1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能</w:t>
            </w:r>
            <w:r>
              <w:rPr>
                <w:rFonts w:hint="eastAsia"/>
              </w:rPr>
              <w:t>被</w:t>
            </w:r>
            <w:r>
              <w:t>M1</w:t>
            </w:r>
            <w:r>
              <w:t>（或</w:t>
            </w:r>
            <w:r>
              <w:t>M2</w:t>
            </w:r>
            <w:r>
              <w:t>）中的点直接连接，</w:t>
            </w:r>
            <w:r>
              <w:rPr>
                <w:rFonts w:hint="eastAsia"/>
              </w:rPr>
              <w:t>且不属于</w:t>
            </w:r>
            <w:r>
              <w:t>M1</w:t>
            </w:r>
            <w:r>
              <w:t>（或</w:t>
            </w:r>
            <w:r>
              <w:t>M2</w:t>
            </w:r>
            <w:r>
              <w:t>）的点的集合</w:t>
            </w:r>
          </w:p>
        </w:tc>
      </w:tr>
      <w:tr w:rsidR="00B7222C" w14:paraId="3294EC07" w14:textId="77777777" w:rsidTr="004A7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</w:tcPr>
          <w:p w14:paraId="011E300F" w14:textId="26ED1A49" w:rsidR="00B7222C" w:rsidRDefault="00B7222C" w:rsidP="00B74377">
            <w:pPr>
              <w:spacing w:after="163"/>
              <w:rPr>
                <w:b w:val="0"/>
              </w:rPr>
            </w:pPr>
            <w:r>
              <w:rPr>
                <w:b w:val="0"/>
              </w:rPr>
              <w:t>out_2</w:t>
            </w:r>
          </w:p>
        </w:tc>
        <w:tc>
          <w:tcPr>
            <w:tcW w:w="2844" w:type="dxa"/>
            <w:vMerge/>
          </w:tcPr>
          <w:p w14:paraId="7E2666AB" w14:textId="77777777" w:rsidR="00B7222C" w:rsidRDefault="00B7222C" w:rsidP="00B74377">
            <w:pPr>
              <w:spacing w:after="1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2" w:type="dxa"/>
            <w:vMerge/>
          </w:tcPr>
          <w:p w14:paraId="223DA94E" w14:textId="77777777" w:rsidR="00B7222C" w:rsidRDefault="00B7222C" w:rsidP="00B74377">
            <w:pPr>
              <w:spacing w:after="1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35B2" w14:paraId="2BCF87EB" w14:textId="77777777" w:rsidTr="004A7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4" w:type="dxa"/>
            <w:gridSpan w:val="2"/>
          </w:tcPr>
          <w:p w14:paraId="6D57B0DB" w14:textId="6B91251A" w:rsidR="003F35B2" w:rsidRDefault="003F35B2" w:rsidP="00B74377">
            <w:pPr>
              <w:spacing w:after="163"/>
            </w:pPr>
            <w:r>
              <w:rPr>
                <w:b w:val="0"/>
              </w:rPr>
              <w:t>类方法</w:t>
            </w:r>
          </w:p>
        </w:tc>
        <w:tc>
          <w:tcPr>
            <w:tcW w:w="4322" w:type="dxa"/>
          </w:tcPr>
          <w:p w14:paraId="5828AF07" w14:textId="3A4948C9" w:rsidR="003F35B2" w:rsidRDefault="003F35B2" w:rsidP="00B74377">
            <w:pPr>
              <w:spacing w:after="1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含义</w:t>
            </w:r>
          </w:p>
        </w:tc>
      </w:tr>
      <w:tr w:rsidR="004A7150" w14:paraId="322D55B2" w14:textId="77777777" w:rsidTr="004A7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4" w:type="dxa"/>
            <w:gridSpan w:val="2"/>
            <w:vAlign w:val="center"/>
          </w:tcPr>
          <w:p w14:paraId="09B3C067" w14:textId="2DBD45B3" w:rsidR="004A7150" w:rsidRDefault="004A7150" w:rsidP="004A7150">
            <w:pPr>
              <w:spacing w:after="163"/>
              <w:jc w:val="left"/>
            </w:pPr>
            <w:r w:rsidRPr="004A7150">
              <w:rPr>
                <w:b w:val="0"/>
              </w:rPr>
              <w:t>vector&lt;pair&lt;</w:t>
            </w:r>
            <w:proofErr w:type="spellStart"/>
            <w:r w:rsidRPr="004A7150">
              <w:rPr>
                <w:b w:val="0"/>
              </w:rPr>
              <w:t>VIndex</w:t>
            </w:r>
            <w:proofErr w:type="spellEnd"/>
            <w:r w:rsidRPr="004A7150">
              <w:rPr>
                <w:b w:val="0"/>
              </w:rPr>
              <w:t xml:space="preserve">, </w:t>
            </w:r>
            <w:proofErr w:type="spellStart"/>
            <w:r w:rsidRPr="004A7150">
              <w:rPr>
                <w:b w:val="0"/>
              </w:rPr>
              <w:t>VIndex</w:t>
            </w:r>
            <w:proofErr w:type="spellEnd"/>
            <w:r w:rsidRPr="004A7150">
              <w:rPr>
                <w:b w:val="0"/>
              </w:rPr>
              <w:t xml:space="preserve">&gt;&gt; </w:t>
            </w:r>
            <w:proofErr w:type="spellStart"/>
            <w:r w:rsidRPr="004A7150">
              <w:rPr>
                <w:b w:val="0"/>
              </w:rPr>
              <w:t>genCandiPairSet</w:t>
            </w:r>
            <w:proofErr w:type="spellEnd"/>
            <w:r w:rsidRPr="004A7150">
              <w:rPr>
                <w:b w:val="0"/>
              </w:rPr>
              <w:t>()</w:t>
            </w:r>
          </w:p>
        </w:tc>
        <w:tc>
          <w:tcPr>
            <w:tcW w:w="4322" w:type="dxa"/>
          </w:tcPr>
          <w:p w14:paraId="4FE8D482" w14:textId="2C650AE8" w:rsidR="004A7150" w:rsidRDefault="004A7150" w:rsidP="00B74377">
            <w:pPr>
              <w:spacing w:after="1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生成当前状态下所有可能的匹配节点</w:t>
            </w:r>
            <w:r w:rsidR="00627F75">
              <w:t>对</w:t>
            </w:r>
          </w:p>
        </w:tc>
      </w:tr>
      <w:tr w:rsidR="004A7150" w14:paraId="0CC044C2" w14:textId="77777777" w:rsidTr="004A7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4" w:type="dxa"/>
            <w:gridSpan w:val="2"/>
            <w:vAlign w:val="center"/>
          </w:tcPr>
          <w:p w14:paraId="6A46E102" w14:textId="451DEC62" w:rsidR="004A7150" w:rsidRPr="00091721" w:rsidRDefault="00091721" w:rsidP="00091721">
            <w:pPr>
              <w:spacing w:after="163"/>
              <w:jc w:val="left"/>
              <w:rPr>
                <w:b w:val="0"/>
              </w:rPr>
            </w:pPr>
            <w:r w:rsidRPr="00091721">
              <w:rPr>
                <w:b w:val="0"/>
              </w:rPr>
              <w:t>voi</w:t>
            </w:r>
            <w:r>
              <w:rPr>
                <w:b w:val="0"/>
              </w:rPr>
              <w:t xml:space="preserve">d </w:t>
            </w:r>
            <w:proofErr w:type="spellStart"/>
            <w:r>
              <w:rPr>
                <w:b w:val="0"/>
              </w:rPr>
              <w:t>addNewPair</w:t>
            </w:r>
            <w:proofErr w:type="spellEnd"/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VIndex</w:t>
            </w:r>
            <w:proofErr w:type="spellEnd"/>
            <w:r>
              <w:rPr>
                <w:b w:val="0"/>
              </w:rPr>
              <w:t xml:space="preserve"> n, </w:t>
            </w:r>
            <w:proofErr w:type="spellStart"/>
            <w:r>
              <w:rPr>
                <w:b w:val="0"/>
              </w:rPr>
              <w:t>VIndex</w:t>
            </w:r>
            <w:proofErr w:type="spellEnd"/>
            <w:r>
              <w:rPr>
                <w:b w:val="0"/>
              </w:rPr>
              <w:t xml:space="preserve"> m…</w:t>
            </w:r>
            <w:r w:rsidRPr="00091721">
              <w:rPr>
                <w:b w:val="0"/>
              </w:rPr>
              <w:t>)</w:t>
            </w:r>
          </w:p>
        </w:tc>
        <w:tc>
          <w:tcPr>
            <w:tcW w:w="4322" w:type="dxa"/>
          </w:tcPr>
          <w:p w14:paraId="3C3307D5" w14:textId="70DA8A28" w:rsidR="008C6AF8" w:rsidRDefault="0060368D" w:rsidP="00B74377">
            <w:pPr>
              <w:spacing w:after="1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添加</w:t>
            </w:r>
            <w:r w:rsidR="008C6AF8">
              <w:t>G1</w:t>
            </w:r>
            <w:r w:rsidR="008C6AF8">
              <w:t>中的点</w:t>
            </w:r>
            <w:r w:rsidR="008C6AF8">
              <w:t>n</w:t>
            </w:r>
            <w:r w:rsidR="008C6AF8">
              <w:rPr>
                <w:rFonts w:hint="eastAsia"/>
              </w:rPr>
              <w:t>到</w:t>
            </w:r>
            <w:r w:rsidR="008C6AF8">
              <w:t>G2</w:t>
            </w:r>
            <w:r w:rsidR="008C6AF8">
              <w:t>中的点</w:t>
            </w:r>
            <w:r w:rsidR="008C6AF8">
              <w:t>m</w:t>
            </w:r>
            <w:r w:rsidR="008C6AF8">
              <w:rPr>
                <w:rFonts w:hint="eastAsia"/>
              </w:rPr>
              <w:t>的</w:t>
            </w:r>
            <w:r w:rsidR="008C6AF8">
              <w:t>匹配到当前状态</w:t>
            </w:r>
          </w:p>
        </w:tc>
      </w:tr>
      <w:tr w:rsidR="004A7150" w14:paraId="5F415C29" w14:textId="77777777" w:rsidTr="004A7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4" w:type="dxa"/>
            <w:gridSpan w:val="2"/>
            <w:vAlign w:val="center"/>
          </w:tcPr>
          <w:p w14:paraId="1A269DAC" w14:textId="7A135057" w:rsidR="00255AB1" w:rsidRPr="00091721" w:rsidRDefault="00255AB1" w:rsidP="004A7150">
            <w:pPr>
              <w:spacing w:after="163"/>
              <w:jc w:val="left"/>
              <w:rPr>
                <w:b w:val="0"/>
              </w:rPr>
            </w:pPr>
            <w:proofErr w:type="spellStart"/>
            <w:r w:rsidRPr="00255AB1">
              <w:rPr>
                <w:b w:val="0"/>
              </w:rPr>
              <w:t>bool</w:t>
            </w:r>
            <w:proofErr w:type="spellEnd"/>
            <w:r w:rsidRPr="00255AB1">
              <w:rPr>
                <w:b w:val="0"/>
              </w:rPr>
              <w:t xml:space="preserve"> </w:t>
            </w:r>
            <w:proofErr w:type="spellStart"/>
            <w:r w:rsidRPr="00255AB1">
              <w:rPr>
                <w:b w:val="0"/>
              </w:rPr>
              <w:t>checkPredRule</w:t>
            </w:r>
            <w:proofErr w:type="spellEnd"/>
            <w:r w:rsidRPr="00255AB1">
              <w:rPr>
                <w:b w:val="0"/>
              </w:rPr>
              <w:t>(</w:t>
            </w:r>
            <w:proofErr w:type="spellStart"/>
            <w:r w:rsidRPr="00255AB1">
              <w:rPr>
                <w:b w:val="0"/>
              </w:rPr>
              <w:t>const</w:t>
            </w:r>
            <w:proofErr w:type="spellEnd"/>
            <w:r w:rsidRPr="00255AB1">
              <w:rPr>
                <w:b w:val="0"/>
              </w:rPr>
              <w:t xml:space="preserve"> Graph &amp;G1, </w:t>
            </w:r>
            <w:proofErr w:type="spellStart"/>
            <w:r w:rsidRPr="00255AB1">
              <w:rPr>
                <w:b w:val="0"/>
              </w:rPr>
              <w:t>const</w:t>
            </w:r>
            <w:proofErr w:type="spellEnd"/>
            <w:r w:rsidRPr="00255AB1">
              <w:rPr>
                <w:b w:val="0"/>
              </w:rPr>
              <w:t xml:space="preserve"> Graph &amp;G2, </w:t>
            </w:r>
            <w:proofErr w:type="spellStart"/>
            <w:r w:rsidRPr="00255AB1">
              <w:rPr>
                <w:b w:val="0"/>
              </w:rPr>
              <w:t>VIndex</w:t>
            </w:r>
            <w:proofErr w:type="spellEnd"/>
            <w:r w:rsidRPr="00255AB1">
              <w:rPr>
                <w:b w:val="0"/>
              </w:rPr>
              <w:t xml:space="preserve"> n, </w:t>
            </w:r>
            <w:proofErr w:type="spellStart"/>
            <w:r w:rsidRPr="00255AB1">
              <w:rPr>
                <w:b w:val="0"/>
              </w:rPr>
              <w:t>VIndex</w:t>
            </w:r>
            <w:proofErr w:type="spellEnd"/>
            <w:r w:rsidRPr="00255AB1">
              <w:rPr>
                <w:b w:val="0"/>
              </w:rPr>
              <w:t xml:space="preserve"> m)</w:t>
            </w:r>
          </w:p>
        </w:tc>
        <w:tc>
          <w:tcPr>
            <w:tcW w:w="4322" w:type="dxa"/>
          </w:tcPr>
          <w:p w14:paraId="567B9CF6" w14:textId="43CEE1A1" w:rsidR="004A7150" w:rsidRDefault="008816C7" w:rsidP="008816C7">
            <w:pPr>
              <w:spacing w:after="16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类似</w:t>
            </w:r>
            <w:r w:rsidR="00EC6AB0">
              <w:t>功能</w:t>
            </w:r>
            <w:r>
              <w:t>的</w:t>
            </w:r>
            <w:r w:rsidR="00EC6AB0">
              <w:rPr>
                <w:rFonts w:hint="eastAsia"/>
              </w:rPr>
              <w:t>类</w:t>
            </w:r>
            <w:r>
              <w:t>方法还有</w:t>
            </w:r>
            <w:r w:rsidR="00EC6AB0">
              <w:t>：</w:t>
            </w:r>
            <w:proofErr w:type="spellStart"/>
            <w:r w:rsidRPr="008816C7">
              <w:t>check</w:t>
            </w:r>
            <w:r w:rsidRPr="008816C7">
              <w:rPr>
                <w:rFonts w:hint="eastAsia"/>
              </w:rPr>
              <w:t>Succ</w:t>
            </w:r>
            <w:r w:rsidRPr="008816C7">
              <w:t>Rule</w:t>
            </w:r>
            <w:proofErr w:type="spellEnd"/>
            <w:r>
              <w:t>，</w:t>
            </w:r>
            <w:proofErr w:type="spellStart"/>
            <w:r>
              <w:t>checkInRule</w:t>
            </w:r>
            <w:proofErr w:type="spellEnd"/>
            <w:r>
              <w:t xml:space="preserve">, </w:t>
            </w:r>
            <w:proofErr w:type="spellStart"/>
            <w:r>
              <w:t>checkOutRule</w:t>
            </w:r>
            <w:proofErr w:type="spellEnd"/>
            <w:r>
              <w:t>，</w:t>
            </w:r>
            <w:proofErr w:type="spellStart"/>
            <w:r>
              <w:t>checkNewRule</w:t>
            </w:r>
            <w:proofErr w:type="spellEnd"/>
            <w:r>
              <w:t>，</w:t>
            </w:r>
            <w:r w:rsidR="00D26EA9">
              <w:t xml:space="preserve"> </w:t>
            </w:r>
            <w:r>
              <w:rPr>
                <w:rFonts w:hint="eastAsia"/>
              </w:rPr>
              <w:t>分别</w:t>
            </w:r>
            <w:r w:rsidR="00255AB1">
              <w:rPr>
                <w:rFonts w:hint="eastAsia"/>
              </w:rPr>
              <w:t>检查</w:t>
            </w:r>
            <w:r w:rsidR="00255AB1">
              <w:t>是否满足论文中提到的五项语法条件</w:t>
            </w:r>
          </w:p>
        </w:tc>
      </w:tr>
      <w:tr w:rsidR="004A7150" w14:paraId="5F3EE79B" w14:textId="77777777" w:rsidTr="004A7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4" w:type="dxa"/>
            <w:gridSpan w:val="2"/>
            <w:vAlign w:val="center"/>
          </w:tcPr>
          <w:p w14:paraId="529F2093" w14:textId="00B36E7C" w:rsidR="004A7150" w:rsidRPr="00091721" w:rsidRDefault="00D61390" w:rsidP="00255AB1">
            <w:pPr>
              <w:spacing w:after="163"/>
              <w:jc w:val="left"/>
              <w:rPr>
                <w:b w:val="0"/>
              </w:rPr>
            </w:pPr>
            <w:r w:rsidRPr="00D61390">
              <w:rPr>
                <w:b w:val="0"/>
              </w:rPr>
              <w:t>set&lt;</w:t>
            </w:r>
            <w:proofErr w:type="spellStart"/>
            <w:r w:rsidRPr="00D61390">
              <w:rPr>
                <w:b w:val="0"/>
              </w:rPr>
              <w:t>VIndex</w:t>
            </w:r>
            <w:proofErr w:type="spellEnd"/>
            <w:r w:rsidRPr="00D61390">
              <w:rPr>
                <w:b w:val="0"/>
              </w:rPr>
              <w:t xml:space="preserve">&gt; </w:t>
            </w:r>
            <w:proofErr w:type="spellStart"/>
            <w:r w:rsidRPr="00D61390">
              <w:rPr>
                <w:b w:val="0"/>
              </w:rPr>
              <w:t>genComplementary</w:t>
            </w:r>
            <w:proofErr w:type="spellEnd"/>
            <w:r>
              <w:rPr>
                <w:b w:val="0"/>
              </w:rPr>
              <w:t>(…)</w:t>
            </w:r>
          </w:p>
        </w:tc>
        <w:tc>
          <w:tcPr>
            <w:tcW w:w="4322" w:type="dxa"/>
          </w:tcPr>
          <w:p w14:paraId="3DB18B6F" w14:textId="58D5E77F" w:rsidR="004A7150" w:rsidRDefault="00D61390" w:rsidP="00B74377">
            <w:pPr>
              <w:spacing w:after="1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</w:t>
            </w:r>
            <w:r>
              <w:t>规则的辅助函数，</w:t>
            </w:r>
            <w:r>
              <w:rPr>
                <w:rFonts w:hint="eastAsia"/>
              </w:rPr>
              <w:t>用于计算两</w:t>
            </w:r>
            <w:r>
              <w:t>个集合</w:t>
            </w:r>
            <w:r w:rsidR="00744629">
              <w:rPr>
                <w:rFonts w:hint="eastAsia"/>
              </w:rPr>
              <w:t>在</w:t>
            </w:r>
            <w:r w:rsidR="00976141">
              <w:t>第三个集合的</w:t>
            </w:r>
            <w:r>
              <w:t>补集</w:t>
            </w:r>
          </w:p>
        </w:tc>
      </w:tr>
      <w:tr w:rsidR="004A7150" w14:paraId="5B671C4E" w14:textId="77777777" w:rsidTr="004A7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4" w:type="dxa"/>
            <w:gridSpan w:val="2"/>
            <w:vAlign w:val="center"/>
          </w:tcPr>
          <w:p w14:paraId="05712E81" w14:textId="1C14BF70" w:rsidR="004A7150" w:rsidRPr="00091721" w:rsidRDefault="00D61390" w:rsidP="004A7150">
            <w:pPr>
              <w:spacing w:after="163"/>
              <w:jc w:val="left"/>
              <w:rPr>
                <w:b w:val="0"/>
              </w:rPr>
            </w:pPr>
            <w:proofErr w:type="spellStart"/>
            <w:r w:rsidRPr="00D61390">
              <w:rPr>
                <w:b w:val="0"/>
              </w:rPr>
              <w:lastRenderedPageBreak/>
              <w:t>int</w:t>
            </w:r>
            <w:proofErr w:type="spellEnd"/>
            <w:r w:rsidRPr="00D61390">
              <w:rPr>
                <w:b w:val="0"/>
              </w:rPr>
              <w:t xml:space="preserve"> </w:t>
            </w:r>
            <w:proofErr w:type="spellStart"/>
            <w:r w:rsidRPr="00D61390">
              <w:rPr>
                <w:b w:val="0"/>
              </w:rPr>
              <w:t>set_intersection_size</w:t>
            </w:r>
            <w:proofErr w:type="spellEnd"/>
            <w:r w:rsidRPr="00D61390">
              <w:rPr>
                <w:b w:val="0"/>
              </w:rPr>
              <w:t>(</w:t>
            </w:r>
            <w:proofErr w:type="spellStart"/>
            <w:r w:rsidRPr="00D61390">
              <w:rPr>
                <w:b w:val="0"/>
              </w:rPr>
              <w:t>const</w:t>
            </w:r>
            <w:proofErr w:type="spellEnd"/>
            <w:r w:rsidRPr="00D61390">
              <w:rPr>
                <w:b w:val="0"/>
              </w:rPr>
              <w:t xml:space="preserve"> set&lt;</w:t>
            </w:r>
            <w:proofErr w:type="spellStart"/>
            <w:r w:rsidRPr="00D61390">
              <w:rPr>
                <w:b w:val="0"/>
              </w:rPr>
              <w:t>VIndex</w:t>
            </w:r>
            <w:proofErr w:type="spellEnd"/>
            <w:r w:rsidRPr="00D61390">
              <w:rPr>
                <w:b w:val="0"/>
              </w:rPr>
              <w:t xml:space="preserve">&gt; &amp;a, </w:t>
            </w:r>
            <w:proofErr w:type="spellStart"/>
            <w:r w:rsidRPr="00D61390">
              <w:rPr>
                <w:b w:val="0"/>
              </w:rPr>
              <w:t>const</w:t>
            </w:r>
            <w:proofErr w:type="spellEnd"/>
            <w:r w:rsidRPr="00D61390">
              <w:rPr>
                <w:b w:val="0"/>
              </w:rPr>
              <w:t xml:space="preserve"> set&lt;</w:t>
            </w:r>
            <w:proofErr w:type="spellStart"/>
            <w:r w:rsidRPr="00D61390">
              <w:rPr>
                <w:b w:val="0"/>
              </w:rPr>
              <w:t>VIndex</w:t>
            </w:r>
            <w:proofErr w:type="spellEnd"/>
            <w:r w:rsidRPr="00D61390">
              <w:rPr>
                <w:b w:val="0"/>
              </w:rPr>
              <w:t>&gt; &amp;b)</w:t>
            </w:r>
          </w:p>
        </w:tc>
        <w:tc>
          <w:tcPr>
            <w:tcW w:w="4322" w:type="dxa"/>
          </w:tcPr>
          <w:p w14:paraId="6211AEAD" w14:textId="65E5BA15" w:rsidR="004A7150" w:rsidRDefault="00D61390" w:rsidP="00B74377">
            <w:pPr>
              <w:spacing w:after="1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</w:t>
            </w:r>
            <w:r>
              <w:t>规则的辅助函数，</w:t>
            </w:r>
            <w:r>
              <w:rPr>
                <w:rFonts w:hint="eastAsia"/>
              </w:rPr>
              <w:t>用于</w:t>
            </w:r>
            <w:r>
              <w:t>计算两个</w:t>
            </w:r>
            <w:r>
              <w:rPr>
                <w:rFonts w:hint="eastAsia"/>
              </w:rPr>
              <w:t>集合</w:t>
            </w:r>
            <w:r>
              <w:t>交集的大小</w:t>
            </w:r>
          </w:p>
        </w:tc>
      </w:tr>
      <w:tr w:rsidR="004A7150" w14:paraId="65776E75" w14:textId="77777777" w:rsidTr="004A7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4" w:type="dxa"/>
            <w:gridSpan w:val="2"/>
            <w:vAlign w:val="center"/>
          </w:tcPr>
          <w:p w14:paraId="0975E09C" w14:textId="2907B3B0" w:rsidR="004A7150" w:rsidRPr="00091721" w:rsidRDefault="00D61390" w:rsidP="004A7150">
            <w:pPr>
              <w:spacing w:after="163"/>
              <w:jc w:val="left"/>
              <w:rPr>
                <w:b w:val="0"/>
              </w:rPr>
            </w:pPr>
            <w:proofErr w:type="spellStart"/>
            <w:r w:rsidRPr="00D61390">
              <w:rPr>
                <w:b w:val="0"/>
              </w:rPr>
              <w:t>bool</w:t>
            </w:r>
            <w:proofErr w:type="spellEnd"/>
            <w:r w:rsidRPr="00D61390">
              <w:rPr>
                <w:b w:val="0"/>
              </w:rPr>
              <w:t xml:space="preserve"> </w:t>
            </w:r>
            <w:proofErr w:type="spellStart"/>
            <w:r w:rsidRPr="00D61390">
              <w:rPr>
                <w:b w:val="0"/>
              </w:rPr>
              <w:t>checkSynRules</w:t>
            </w:r>
            <w:proofErr w:type="spellEnd"/>
            <w:r w:rsidRPr="00D61390">
              <w:rPr>
                <w:b w:val="0"/>
              </w:rPr>
              <w:t>(</w:t>
            </w:r>
            <w:proofErr w:type="spellStart"/>
            <w:r w:rsidRPr="00D61390">
              <w:rPr>
                <w:b w:val="0"/>
              </w:rPr>
              <w:t>const</w:t>
            </w:r>
            <w:proofErr w:type="spellEnd"/>
            <w:r w:rsidRPr="00D61390">
              <w:rPr>
                <w:b w:val="0"/>
              </w:rPr>
              <w:t xml:space="preserve"> Graph &amp;G1, </w:t>
            </w:r>
            <w:proofErr w:type="spellStart"/>
            <w:r w:rsidRPr="00D61390">
              <w:rPr>
                <w:b w:val="0"/>
              </w:rPr>
              <w:t>const</w:t>
            </w:r>
            <w:proofErr w:type="spellEnd"/>
            <w:r w:rsidRPr="00D61390">
              <w:rPr>
                <w:b w:val="0"/>
              </w:rPr>
              <w:t xml:space="preserve"> Graph &amp;G2, </w:t>
            </w:r>
            <w:proofErr w:type="spellStart"/>
            <w:r w:rsidRPr="00D61390">
              <w:rPr>
                <w:b w:val="0"/>
              </w:rPr>
              <w:t>VIndex</w:t>
            </w:r>
            <w:proofErr w:type="spellEnd"/>
            <w:r w:rsidRPr="00D61390">
              <w:rPr>
                <w:b w:val="0"/>
              </w:rPr>
              <w:t xml:space="preserve"> n, </w:t>
            </w:r>
            <w:proofErr w:type="spellStart"/>
            <w:r w:rsidRPr="00D61390">
              <w:rPr>
                <w:b w:val="0"/>
              </w:rPr>
              <w:t>VIndex</w:t>
            </w:r>
            <w:proofErr w:type="spellEnd"/>
            <w:r w:rsidRPr="00D61390">
              <w:rPr>
                <w:b w:val="0"/>
              </w:rPr>
              <w:t xml:space="preserve"> m)</w:t>
            </w:r>
          </w:p>
        </w:tc>
        <w:tc>
          <w:tcPr>
            <w:tcW w:w="4322" w:type="dxa"/>
          </w:tcPr>
          <w:p w14:paraId="0A36701B" w14:textId="081D1C48" w:rsidR="004A7150" w:rsidRDefault="00D61390" w:rsidP="00B74377">
            <w:pPr>
              <w:spacing w:after="1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论文中提及的</w:t>
            </w:r>
            <w:r>
              <w:t>“</w:t>
            </w:r>
            <w:r>
              <w:t>语法</w:t>
            </w:r>
            <w:r>
              <w:t>”</w:t>
            </w:r>
            <w:r>
              <w:t>规则，</w:t>
            </w:r>
            <w:r>
              <w:rPr>
                <w:rFonts w:hint="eastAsia"/>
              </w:rPr>
              <w:t>即</w:t>
            </w:r>
            <w:r>
              <w:t>检查</w:t>
            </w:r>
            <w:r>
              <w:rPr>
                <w:rFonts w:hint="eastAsia"/>
              </w:rPr>
              <w:t>候选</w:t>
            </w:r>
            <w:r>
              <w:t>的映射</w:t>
            </w:r>
            <w:r>
              <w:t>(n-&gt;m)</w:t>
            </w:r>
            <w:r>
              <w:t>是否</w:t>
            </w:r>
            <w:r w:rsidR="008E1934">
              <w:rPr>
                <w:rFonts w:hint="eastAsia"/>
              </w:rPr>
              <w:t>破坏</w:t>
            </w:r>
            <w:r w:rsidR="008E1934">
              <w:t>了</w:t>
            </w:r>
            <w:r>
              <w:t>两图结构的匹配</w:t>
            </w:r>
          </w:p>
        </w:tc>
      </w:tr>
      <w:tr w:rsidR="004A7150" w14:paraId="12E0B79E" w14:textId="77777777" w:rsidTr="004A7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4" w:type="dxa"/>
            <w:gridSpan w:val="2"/>
            <w:vAlign w:val="center"/>
          </w:tcPr>
          <w:p w14:paraId="2156FDCC" w14:textId="3A375DFC" w:rsidR="004A7150" w:rsidRPr="00091721" w:rsidRDefault="00D61390" w:rsidP="004A7150">
            <w:pPr>
              <w:spacing w:after="163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bool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checkS</w:t>
            </w:r>
            <w:r>
              <w:rPr>
                <w:rFonts w:hint="eastAsia"/>
                <w:b w:val="0"/>
              </w:rPr>
              <w:t>em</w:t>
            </w:r>
            <w:r w:rsidRPr="00D61390">
              <w:rPr>
                <w:b w:val="0"/>
              </w:rPr>
              <w:t>Rules</w:t>
            </w:r>
            <w:proofErr w:type="spellEnd"/>
            <w:r w:rsidRPr="00D61390">
              <w:rPr>
                <w:b w:val="0"/>
              </w:rPr>
              <w:t>(</w:t>
            </w:r>
            <w:proofErr w:type="spellStart"/>
            <w:r w:rsidRPr="00D61390">
              <w:rPr>
                <w:b w:val="0"/>
              </w:rPr>
              <w:t>const</w:t>
            </w:r>
            <w:proofErr w:type="spellEnd"/>
            <w:r w:rsidRPr="00D61390">
              <w:rPr>
                <w:b w:val="0"/>
              </w:rPr>
              <w:t xml:space="preserve"> Graph &amp;G1, </w:t>
            </w:r>
            <w:proofErr w:type="spellStart"/>
            <w:r w:rsidRPr="00D61390">
              <w:rPr>
                <w:b w:val="0"/>
              </w:rPr>
              <w:t>const</w:t>
            </w:r>
            <w:proofErr w:type="spellEnd"/>
            <w:r w:rsidRPr="00D61390">
              <w:rPr>
                <w:b w:val="0"/>
              </w:rPr>
              <w:t xml:space="preserve"> Graph &amp;G2, </w:t>
            </w:r>
            <w:proofErr w:type="spellStart"/>
            <w:r w:rsidRPr="00D61390">
              <w:rPr>
                <w:b w:val="0"/>
              </w:rPr>
              <w:t>VIndex</w:t>
            </w:r>
            <w:proofErr w:type="spellEnd"/>
            <w:r w:rsidRPr="00D61390">
              <w:rPr>
                <w:b w:val="0"/>
              </w:rPr>
              <w:t xml:space="preserve"> n, </w:t>
            </w:r>
            <w:proofErr w:type="spellStart"/>
            <w:r w:rsidRPr="00D61390">
              <w:rPr>
                <w:b w:val="0"/>
              </w:rPr>
              <w:t>VIndex</w:t>
            </w:r>
            <w:proofErr w:type="spellEnd"/>
            <w:r w:rsidRPr="00D61390">
              <w:rPr>
                <w:b w:val="0"/>
              </w:rPr>
              <w:t xml:space="preserve"> m)</w:t>
            </w:r>
          </w:p>
        </w:tc>
        <w:tc>
          <w:tcPr>
            <w:tcW w:w="4322" w:type="dxa"/>
          </w:tcPr>
          <w:p w14:paraId="2153473D" w14:textId="4F58435D" w:rsidR="004A7150" w:rsidRDefault="00D61390" w:rsidP="00B74377">
            <w:pPr>
              <w:spacing w:after="1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论文中提及的</w:t>
            </w:r>
            <w:r>
              <w:t>“</w:t>
            </w:r>
            <w:r>
              <w:t>语义</w:t>
            </w:r>
            <w:r>
              <w:t>”</w:t>
            </w:r>
            <w:r>
              <w:t>规则，</w:t>
            </w:r>
            <w:r>
              <w:rPr>
                <w:rFonts w:hint="eastAsia"/>
              </w:rPr>
              <w:t>即</w:t>
            </w:r>
            <w:r>
              <w:t>检查</w:t>
            </w:r>
            <w:r>
              <w:rPr>
                <w:rFonts w:hint="eastAsia"/>
              </w:rPr>
              <w:t>候选</w:t>
            </w:r>
            <w:r>
              <w:t>的映射</w:t>
            </w:r>
            <w:r>
              <w:t>(n-&gt;m)</w:t>
            </w:r>
            <w:r>
              <w:t>是否</w:t>
            </w:r>
            <w:r w:rsidR="008E1934">
              <w:rPr>
                <w:rFonts w:hint="eastAsia"/>
              </w:rPr>
              <w:t>破坏</w:t>
            </w:r>
            <w:r w:rsidR="008E1934">
              <w:t>了</w:t>
            </w:r>
            <w:r>
              <w:t>两图性质的匹配</w:t>
            </w:r>
          </w:p>
        </w:tc>
      </w:tr>
    </w:tbl>
    <w:p w14:paraId="27C339A6" w14:textId="46572997" w:rsidR="0079160A" w:rsidRDefault="0079160A" w:rsidP="000D2D6E">
      <w:pPr>
        <w:pStyle w:val="2"/>
        <w:numPr>
          <w:ilvl w:val="1"/>
          <w:numId w:val="50"/>
        </w:numPr>
      </w:pPr>
      <w:r>
        <w:rPr>
          <w:rFonts w:hint="eastAsia"/>
        </w:rPr>
        <w:t>全局</w:t>
      </w:r>
      <w:r>
        <w:t>函数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416"/>
        <w:gridCol w:w="4320"/>
      </w:tblGrid>
      <w:tr w:rsidR="007960A0" w14:paraId="4133576D" w14:textId="77777777" w:rsidTr="005C0A39">
        <w:tc>
          <w:tcPr>
            <w:tcW w:w="5416" w:type="dxa"/>
          </w:tcPr>
          <w:p w14:paraId="3092E8FF" w14:textId="1E81D890" w:rsidR="007960A0" w:rsidRDefault="007960A0" w:rsidP="000D2D6E">
            <w:pPr>
              <w:spacing w:after="163"/>
            </w:pPr>
            <w:r w:rsidRPr="007960A0">
              <w:t xml:space="preserve">void </w:t>
            </w:r>
            <w:proofErr w:type="spellStart"/>
            <w:r w:rsidRPr="007960A0">
              <w:t>readGraph</w:t>
            </w:r>
            <w:proofErr w:type="spellEnd"/>
            <w:r w:rsidRPr="007960A0">
              <w:t xml:space="preserve">(vector&lt;Graph&gt; &amp;G, </w:t>
            </w:r>
            <w:proofErr w:type="spellStart"/>
            <w:r w:rsidRPr="007960A0">
              <w:t>int</w:t>
            </w:r>
            <w:proofErr w:type="spellEnd"/>
            <w:r w:rsidRPr="007960A0">
              <w:t xml:space="preserve"> total)</w:t>
            </w:r>
          </w:p>
        </w:tc>
        <w:tc>
          <w:tcPr>
            <w:tcW w:w="4320" w:type="dxa"/>
          </w:tcPr>
          <w:p w14:paraId="0F015555" w14:textId="0CC22780" w:rsidR="007960A0" w:rsidRDefault="005C0A39" w:rsidP="000D2D6E">
            <w:pPr>
              <w:spacing w:after="163"/>
            </w:pPr>
            <w:r>
              <w:t>读取文件中的</w:t>
            </w:r>
            <w:r w:rsidR="00E94396">
              <w:t>前</w:t>
            </w:r>
            <w:r w:rsidR="00E94396">
              <w:t>total</w:t>
            </w:r>
            <w:r w:rsidR="00E94396">
              <w:t>个</w:t>
            </w:r>
            <w:r>
              <w:t>图</w:t>
            </w:r>
          </w:p>
        </w:tc>
      </w:tr>
      <w:tr w:rsidR="007960A0" w14:paraId="10E34ACE" w14:textId="77777777" w:rsidTr="005C0A39">
        <w:tc>
          <w:tcPr>
            <w:tcW w:w="5416" w:type="dxa"/>
          </w:tcPr>
          <w:p w14:paraId="69ADB741" w14:textId="01647361" w:rsidR="007960A0" w:rsidRDefault="005C0A39" w:rsidP="000D2D6E">
            <w:pPr>
              <w:spacing w:after="163"/>
            </w:pPr>
            <w:proofErr w:type="spellStart"/>
            <w:r w:rsidRPr="005C0A39">
              <w:t>bool</w:t>
            </w:r>
            <w:proofErr w:type="spellEnd"/>
            <w:r w:rsidRPr="005C0A39">
              <w:t xml:space="preserve"> solve(</w:t>
            </w:r>
            <w:proofErr w:type="spellStart"/>
            <w:r w:rsidRPr="005C0A39">
              <w:t>const</w:t>
            </w:r>
            <w:proofErr w:type="spellEnd"/>
            <w:r w:rsidRPr="005C0A39">
              <w:t xml:space="preserve"> Graph &amp;G1, </w:t>
            </w:r>
            <w:proofErr w:type="spellStart"/>
            <w:r w:rsidRPr="005C0A39">
              <w:t>const</w:t>
            </w:r>
            <w:proofErr w:type="spellEnd"/>
            <w:r w:rsidRPr="005C0A39">
              <w:t xml:space="preserve"> Graph &amp;G2, State &amp;state)</w:t>
            </w:r>
          </w:p>
        </w:tc>
        <w:tc>
          <w:tcPr>
            <w:tcW w:w="4320" w:type="dxa"/>
          </w:tcPr>
          <w:p w14:paraId="485C1D77" w14:textId="0211CE97" w:rsidR="007960A0" w:rsidRDefault="0039548D" w:rsidP="000D2D6E">
            <w:pPr>
              <w:spacing w:after="163"/>
            </w:pPr>
            <w:r>
              <w:rPr>
                <w:rFonts w:hint="eastAsia"/>
              </w:rPr>
              <w:t>当前</w:t>
            </w:r>
            <w:r>
              <w:t>匹配状态</w:t>
            </w:r>
            <w:r>
              <w:rPr>
                <w:rFonts w:hint="eastAsia"/>
              </w:rPr>
              <w:t>为</w:t>
            </w:r>
            <w:r>
              <w:t>state</w:t>
            </w:r>
            <w:r>
              <w:t>时，</w:t>
            </w:r>
            <w:r>
              <w:rPr>
                <w:rFonts w:hint="eastAsia"/>
              </w:rPr>
              <w:t>判断</w:t>
            </w:r>
            <w:r>
              <w:t>G1</w:t>
            </w:r>
            <w:r>
              <w:t>和</w:t>
            </w:r>
            <w:r>
              <w:t>G2</w:t>
            </w:r>
            <w:r>
              <w:t>是否同构</w:t>
            </w:r>
            <w:r w:rsidR="00DB30B1">
              <w:t>，</w:t>
            </w:r>
            <w:r w:rsidR="00DB30B1">
              <w:rPr>
                <w:rFonts w:hint="eastAsia"/>
              </w:rPr>
              <w:t>实现了</w:t>
            </w:r>
            <w:r w:rsidR="00431327">
              <w:t>第三节的算法框架</w:t>
            </w:r>
          </w:p>
        </w:tc>
      </w:tr>
      <w:tr w:rsidR="007960A0" w14:paraId="75C7B6B7" w14:textId="77777777" w:rsidTr="005C0A39">
        <w:tc>
          <w:tcPr>
            <w:tcW w:w="5416" w:type="dxa"/>
          </w:tcPr>
          <w:p w14:paraId="7AB97BE0" w14:textId="2029F0A4" w:rsidR="007960A0" w:rsidRDefault="005C0A39" w:rsidP="000D2D6E">
            <w:pPr>
              <w:spacing w:after="163"/>
            </w:pPr>
            <w:proofErr w:type="spellStart"/>
            <w:r w:rsidRPr="005C0A39">
              <w:t>bool</w:t>
            </w:r>
            <w:proofErr w:type="spellEnd"/>
            <w:r w:rsidRPr="005C0A39">
              <w:t xml:space="preserve"> isomorphism(</w:t>
            </w:r>
            <w:proofErr w:type="spellStart"/>
            <w:r w:rsidRPr="005C0A39">
              <w:t>const</w:t>
            </w:r>
            <w:proofErr w:type="spellEnd"/>
            <w:r w:rsidRPr="005C0A39">
              <w:t xml:space="preserve"> Graph &amp;G1, </w:t>
            </w:r>
            <w:proofErr w:type="spellStart"/>
            <w:r w:rsidRPr="005C0A39">
              <w:t>const</w:t>
            </w:r>
            <w:proofErr w:type="spellEnd"/>
            <w:r w:rsidRPr="005C0A39">
              <w:t xml:space="preserve"> Graph &amp;G2)</w:t>
            </w:r>
          </w:p>
        </w:tc>
        <w:tc>
          <w:tcPr>
            <w:tcW w:w="4320" w:type="dxa"/>
          </w:tcPr>
          <w:p w14:paraId="38D245AC" w14:textId="0DEB742B" w:rsidR="007960A0" w:rsidRDefault="00021D03" w:rsidP="000D2D6E">
            <w:pPr>
              <w:spacing w:after="163"/>
            </w:pPr>
            <w:r>
              <w:t>判断</w:t>
            </w:r>
            <w:r>
              <w:t>G1</w:t>
            </w:r>
            <w:r>
              <w:t>和</w:t>
            </w:r>
            <w:r>
              <w:t>G2</w:t>
            </w:r>
            <w:r>
              <w:t>是否同构</w:t>
            </w:r>
          </w:p>
        </w:tc>
      </w:tr>
      <w:tr w:rsidR="005C0A39" w14:paraId="7F470E0A" w14:textId="77777777" w:rsidTr="005C0A39">
        <w:tc>
          <w:tcPr>
            <w:tcW w:w="5416" w:type="dxa"/>
          </w:tcPr>
          <w:p w14:paraId="6A1013ED" w14:textId="33AABA72" w:rsidR="005C0A39" w:rsidRPr="005C0A39" w:rsidRDefault="005C0A39" w:rsidP="000D2D6E">
            <w:pPr>
              <w:spacing w:after="163"/>
            </w:pPr>
            <w:proofErr w:type="spellStart"/>
            <w:r w:rsidRPr="00665060">
              <w:t>bool</w:t>
            </w:r>
            <w:proofErr w:type="spellEnd"/>
            <w:r w:rsidRPr="00665060">
              <w:t xml:space="preserve"> </w:t>
            </w:r>
            <w:proofErr w:type="spellStart"/>
            <w:r w:rsidRPr="00665060">
              <w:t>subisomorphism</w:t>
            </w:r>
            <w:proofErr w:type="spellEnd"/>
            <w:r w:rsidRPr="00665060">
              <w:t>(</w:t>
            </w:r>
            <w:proofErr w:type="spellStart"/>
            <w:r w:rsidRPr="00665060">
              <w:t>const</w:t>
            </w:r>
            <w:proofErr w:type="spellEnd"/>
            <w:r w:rsidRPr="00665060">
              <w:t xml:space="preserve"> Graph &amp;G1, </w:t>
            </w:r>
            <w:proofErr w:type="spellStart"/>
            <w:r w:rsidRPr="00665060">
              <w:t>const</w:t>
            </w:r>
            <w:proofErr w:type="spellEnd"/>
            <w:r w:rsidRPr="00665060">
              <w:t xml:space="preserve"> Graph &amp;G2)</w:t>
            </w:r>
          </w:p>
        </w:tc>
        <w:tc>
          <w:tcPr>
            <w:tcW w:w="4320" w:type="dxa"/>
          </w:tcPr>
          <w:p w14:paraId="05D96011" w14:textId="7DF9ACB4" w:rsidR="005C0A39" w:rsidRDefault="00021D03" w:rsidP="000D2D6E">
            <w:pPr>
              <w:spacing w:after="163"/>
            </w:pPr>
            <w:r>
              <w:t>判断</w:t>
            </w:r>
            <w:r>
              <w:t>G1</w:t>
            </w:r>
            <w:r>
              <w:t>是否是</w:t>
            </w:r>
            <w:r>
              <w:t>G2</w:t>
            </w:r>
            <w:r>
              <w:t>的子图</w:t>
            </w:r>
            <w:r w:rsidR="00052E6E">
              <w:t>同构</w:t>
            </w:r>
          </w:p>
        </w:tc>
      </w:tr>
    </w:tbl>
    <w:p w14:paraId="2324EB48" w14:textId="77777777" w:rsidR="0079160A" w:rsidRPr="0079160A" w:rsidRDefault="0079160A" w:rsidP="00D06AEF">
      <w:pPr>
        <w:spacing w:after="163"/>
      </w:pPr>
    </w:p>
    <w:p w14:paraId="5025E0C3" w14:textId="5C4150DA" w:rsidR="00B74377" w:rsidRDefault="00B74377" w:rsidP="00B74377">
      <w:pPr>
        <w:pStyle w:val="2"/>
        <w:numPr>
          <w:ilvl w:val="0"/>
          <w:numId w:val="50"/>
        </w:numPr>
      </w:pPr>
      <w:r>
        <w:rPr>
          <w:rFonts w:hint="eastAsia"/>
        </w:rPr>
        <w:t>实验</w:t>
      </w:r>
      <w:r>
        <w:t>结果</w:t>
      </w:r>
    </w:p>
    <w:p w14:paraId="7228219D" w14:textId="2A379004" w:rsidR="008E28E6" w:rsidRPr="008E28E6" w:rsidRDefault="008E28E6" w:rsidP="008E28E6">
      <w:pPr>
        <w:spacing w:after="163"/>
        <w:ind w:firstLine="360"/>
      </w:pPr>
      <w:r>
        <w:rPr>
          <w:rFonts w:hint="eastAsia"/>
        </w:rPr>
        <w:t>实验中</w:t>
      </w:r>
      <w:r>
        <w:t>使用了</w:t>
      </w:r>
      <w:proofErr w:type="spellStart"/>
      <w:r w:rsidR="004C7A56">
        <w:t>mygraphdb.data</w:t>
      </w:r>
      <w:proofErr w:type="spellEnd"/>
      <w:r w:rsidR="001519A3">
        <w:rPr>
          <w:rFonts w:hint="eastAsia"/>
        </w:rPr>
        <w:t>作为</w:t>
      </w:r>
      <w:r w:rsidR="004C7A56">
        <w:t>图</w:t>
      </w:r>
      <w:r w:rsidR="001519A3">
        <w:t>数据库，</w:t>
      </w:r>
      <w:proofErr w:type="spellStart"/>
      <w:r w:rsidR="00757BC1">
        <w:rPr>
          <w:rFonts w:hint="eastAsia"/>
        </w:rPr>
        <w:t>mygraph</w:t>
      </w:r>
      <w:r w:rsidR="00757BC1">
        <w:t>db.data</w:t>
      </w:r>
      <w:proofErr w:type="spellEnd"/>
      <w:r w:rsidR="00757BC1">
        <w:rPr>
          <w:rFonts w:hint="eastAsia"/>
        </w:rPr>
        <w:t>中</w:t>
      </w:r>
      <w:r w:rsidR="00757BC1">
        <w:t>有</w:t>
      </w:r>
      <w:r w:rsidR="00757BC1">
        <w:t>10000</w:t>
      </w:r>
      <w:r w:rsidR="00757BC1">
        <w:rPr>
          <w:rFonts w:hint="eastAsia"/>
        </w:rPr>
        <w:t>个</w:t>
      </w:r>
      <w:r w:rsidR="00757BC1">
        <w:t>图</w:t>
      </w:r>
      <w:r w:rsidR="00E72960">
        <w:t>，</w:t>
      </w:r>
      <w:r w:rsidR="00E72960">
        <w:rPr>
          <w:rFonts w:hint="eastAsia"/>
        </w:rPr>
        <w:t>平均</w:t>
      </w:r>
      <w:r w:rsidR="00E72960">
        <w:t>有</w:t>
      </w:r>
      <w:r w:rsidR="00E72960">
        <w:rPr>
          <w:rFonts w:hint="eastAsia"/>
        </w:rPr>
        <w:t>个</w:t>
      </w:r>
      <w:r w:rsidR="00440513">
        <w:t>25</w:t>
      </w:r>
      <w:r w:rsidR="00E72960">
        <w:rPr>
          <w:rFonts w:hint="eastAsia"/>
        </w:rPr>
        <w:t>点</w:t>
      </w:r>
      <w:r w:rsidR="00E72960">
        <w:t>，</w:t>
      </w:r>
      <w:r w:rsidR="00440513">
        <w:t>27</w:t>
      </w:r>
      <w:r w:rsidR="00E72960">
        <w:rPr>
          <w:rFonts w:hint="eastAsia"/>
        </w:rPr>
        <w:t>条边</w:t>
      </w:r>
      <w:r w:rsidR="00757BC1">
        <w:t>。</w:t>
      </w:r>
      <w:r w:rsidR="001519A3">
        <w:rPr>
          <w:rFonts w:hint="eastAsia"/>
        </w:rPr>
        <w:t>Q</w:t>
      </w:r>
      <w:r w:rsidR="001519A3">
        <w:t>*.my</w:t>
      </w:r>
      <w:r w:rsidR="001519A3">
        <w:rPr>
          <w:rFonts w:hint="eastAsia"/>
        </w:rPr>
        <w:t>中</w:t>
      </w:r>
      <w:r w:rsidR="001519A3">
        <w:t>的图为查询图</w:t>
      </w:r>
      <w:r w:rsidR="00E9765E">
        <w:t>，</w:t>
      </w:r>
      <w:r w:rsidR="001B0D49">
        <w:t>每个</w:t>
      </w:r>
      <w:r w:rsidR="001B0D49">
        <w:t>.my</w:t>
      </w:r>
      <w:r w:rsidR="001B0D49">
        <w:t>文件中有</w:t>
      </w:r>
      <w:r w:rsidR="001B0D49">
        <w:t>1000</w:t>
      </w:r>
      <w:r w:rsidR="001B0D49">
        <w:t>个图</w:t>
      </w:r>
      <w:r w:rsidR="00E9765E">
        <w:t>。</w:t>
      </w:r>
    </w:p>
    <w:p w14:paraId="70A38773" w14:textId="7FDE7688" w:rsidR="00E36628" w:rsidRDefault="009D2A6C" w:rsidP="00E36628">
      <w:pPr>
        <w:pStyle w:val="2"/>
        <w:numPr>
          <w:ilvl w:val="1"/>
          <w:numId w:val="50"/>
        </w:numPr>
      </w:pPr>
      <w:r>
        <w:rPr>
          <w:rFonts w:hint="eastAsia"/>
        </w:rPr>
        <w:t>图同构</w:t>
      </w:r>
    </w:p>
    <w:p w14:paraId="5837B05A" w14:textId="5B0227DC" w:rsidR="00E36628" w:rsidRDefault="002A76D2" w:rsidP="008E28E6">
      <w:pPr>
        <w:spacing w:after="163"/>
        <w:ind w:firstLine="420"/>
      </w:pPr>
      <w:r>
        <w:t>因为没有给出</w:t>
      </w:r>
      <w:r>
        <w:rPr>
          <w:rFonts w:hint="eastAsia"/>
        </w:rPr>
        <w:t>答案</w:t>
      </w:r>
      <w:r>
        <w:t>，</w:t>
      </w:r>
      <w:r>
        <w:rPr>
          <w:rFonts w:hint="eastAsia"/>
        </w:rPr>
        <w:t>所以</w:t>
      </w:r>
      <w:r>
        <w:t>没有</w:t>
      </w:r>
      <w:r w:rsidR="003B1A22">
        <w:rPr>
          <w:rFonts w:hint="eastAsia"/>
        </w:rPr>
        <w:t>计算</w:t>
      </w:r>
      <w:r>
        <w:t>匹配的正确率</w:t>
      </w:r>
      <w:r w:rsidR="00E568FF">
        <w:t>。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466"/>
        <w:gridCol w:w="2466"/>
        <w:gridCol w:w="2402"/>
        <w:gridCol w:w="2402"/>
      </w:tblGrid>
      <w:tr w:rsidR="0030768B" w14:paraId="7CF330DB" w14:textId="77777777" w:rsidTr="0030768B">
        <w:tc>
          <w:tcPr>
            <w:tcW w:w="2466" w:type="dxa"/>
          </w:tcPr>
          <w:p w14:paraId="17FC0EBD" w14:textId="42AB6567" w:rsidR="0030768B" w:rsidRDefault="0030768B" w:rsidP="002A76D2">
            <w:pPr>
              <w:spacing w:after="163"/>
            </w:pPr>
            <w:r>
              <w:t>数据集</w:t>
            </w:r>
          </w:p>
        </w:tc>
        <w:tc>
          <w:tcPr>
            <w:tcW w:w="2466" w:type="dxa"/>
          </w:tcPr>
          <w:p w14:paraId="3BCE2354" w14:textId="3E69EC46" w:rsidR="0030768B" w:rsidRDefault="0030768B" w:rsidP="002A76D2">
            <w:pPr>
              <w:spacing w:after="163"/>
            </w:pPr>
            <w:r>
              <w:t>平均点</w:t>
            </w:r>
            <w:r>
              <w:rPr>
                <w:rFonts w:hint="eastAsia"/>
              </w:rPr>
              <w:t>数</w:t>
            </w:r>
          </w:p>
        </w:tc>
        <w:tc>
          <w:tcPr>
            <w:tcW w:w="2402" w:type="dxa"/>
          </w:tcPr>
          <w:p w14:paraId="6E9B8897" w14:textId="0C63FD97" w:rsidR="0030768B" w:rsidRDefault="0030768B" w:rsidP="002A76D2">
            <w:pPr>
              <w:spacing w:after="163"/>
            </w:pPr>
            <w:r>
              <w:t>平均边数</w:t>
            </w:r>
          </w:p>
        </w:tc>
        <w:tc>
          <w:tcPr>
            <w:tcW w:w="2402" w:type="dxa"/>
          </w:tcPr>
          <w:p w14:paraId="6E2E2FF8" w14:textId="313E371C" w:rsidR="0030768B" w:rsidRDefault="0030768B" w:rsidP="002A76D2">
            <w:pPr>
              <w:spacing w:after="163"/>
            </w:pPr>
            <w:r>
              <w:t>运行时间</w:t>
            </w:r>
          </w:p>
        </w:tc>
      </w:tr>
      <w:tr w:rsidR="0030768B" w14:paraId="155A0096" w14:textId="77777777" w:rsidTr="0030768B">
        <w:tc>
          <w:tcPr>
            <w:tcW w:w="2466" w:type="dxa"/>
          </w:tcPr>
          <w:p w14:paraId="18A633D4" w14:textId="26E8152F" w:rsidR="0030768B" w:rsidRDefault="0030768B" w:rsidP="002A76D2">
            <w:pPr>
              <w:spacing w:after="163"/>
            </w:pPr>
            <w:r>
              <w:t>Q4.my</w:t>
            </w:r>
          </w:p>
        </w:tc>
        <w:tc>
          <w:tcPr>
            <w:tcW w:w="2466" w:type="dxa"/>
          </w:tcPr>
          <w:p w14:paraId="3B1EFFA4" w14:textId="56AF03D7" w:rsidR="0030768B" w:rsidRDefault="001E39C9" w:rsidP="002A76D2">
            <w:pPr>
              <w:spacing w:after="163"/>
            </w:pPr>
            <w:r>
              <w:t>5</w:t>
            </w:r>
          </w:p>
        </w:tc>
        <w:tc>
          <w:tcPr>
            <w:tcW w:w="2402" w:type="dxa"/>
          </w:tcPr>
          <w:p w14:paraId="620811D1" w14:textId="29D11F6B" w:rsidR="0030768B" w:rsidRDefault="001E39C9" w:rsidP="002A76D2">
            <w:pPr>
              <w:spacing w:after="163"/>
            </w:pPr>
            <w:r>
              <w:t>4</w:t>
            </w:r>
          </w:p>
        </w:tc>
        <w:tc>
          <w:tcPr>
            <w:tcW w:w="2402" w:type="dxa"/>
          </w:tcPr>
          <w:p w14:paraId="2F421630" w14:textId="6C259670" w:rsidR="0030768B" w:rsidRDefault="00860F75" w:rsidP="002A76D2">
            <w:pPr>
              <w:spacing w:after="163"/>
            </w:pPr>
            <w:r>
              <w:t>73s</w:t>
            </w:r>
          </w:p>
        </w:tc>
      </w:tr>
      <w:tr w:rsidR="0030768B" w14:paraId="3C0FDBDC" w14:textId="77777777" w:rsidTr="0030768B">
        <w:tc>
          <w:tcPr>
            <w:tcW w:w="2466" w:type="dxa"/>
          </w:tcPr>
          <w:p w14:paraId="38D54978" w14:textId="0EB8674E" w:rsidR="0030768B" w:rsidRDefault="0030768B" w:rsidP="002A76D2">
            <w:pPr>
              <w:spacing w:after="163"/>
            </w:pPr>
            <w:r>
              <w:t>Q8.my</w:t>
            </w:r>
          </w:p>
        </w:tc>
        <w:tc>
          <w:tcPr>
            <w:tcW w:w="2466" w:type="dxa"/>
          </w:tcPr>
          <w:p w14:paraId="6970454D" w14:textId="4F0EF061" w:rsidR="0030768B" w:rsidRDefault="001E39C9" w:rsidP="002A76D2">
            <w:pPr>
              <w:spacing w:after="163"/>
            </w:pPr>
            <w:r>
              <w:t>9</w:t>
            </w:r>
          </w:p>
        </w:tc>
        <w:tc>
          <w:tcPr>
            <w:tcW w:w="2402" w:type="dxa"/>
          </w:tcPr>
          <w:p w14:paraId="25D0397D" w14:textId="245B25C7" w:rsidR="0030768B" w:rsidRDefault="006866FF" w:rsidP="002A76D2">
            <w:pPr>
              <w:spacing w:after="163"/>
            </w:pPr>
            <w:r>
              <w:t>8</w:t>
            </w:r>
          </w:p>
        </w:tc>
        <w:tc>
          <w:tcPr>
            <w:tcW w:w="2402" w:type="dxa"/>
          </w:tcPr>
          <w:p w14:paraId="131F8A78" w14:textId="79093C8C" w:rsidR="0030768B" w:rsidRDefault="00860F75" w:rsidP="002A76D2">
            <w:pPr>
              <w:spacing w:after="163"/>
            </w:pPr>
            <w:r>
              <w:t>74s</w:t>
            </w:r>
          </w:p>
        </w:tc>
      </w:tr>
      <w:tr w:rsidR="0030768B" w14:paraId="1C156188" w14:textId="77777777" w:rsidTr="0030768B">
        <w:tc>
          <w:tcPr>
            <w:tcW w:w="2466" w:type="dxa"/>
          </w:tcPr>
          <w:p w14:paraId="47725E96" w14:textId="0FFC3AAA" w:rsidR="0030768B" w:rsidRDefault="0030768B" w:rsidP="002A76D2">
            <w:pPr>
              <w:spacing w:after="163"/>
            </w:pPr>
            <w:r>
              <w:t>Q12.my</w:t>
            </w:r>
          </w:p>
        </w:tc>
        <w:tc>
          <w:tcPr>
            <w:tcW w:w="2466" w:type="dxa"/>
          </w:tcPr>
          <w:p w14:paraId="09A38E44" w14:textId="6B524ADD" w:rsidR="0030768B" w:rsidRDefault="001E39C9" w:rsidP="002A76D2">
            <w:pPr>
              <w:spacing w:after="163"/>
            </w:pPr>
            <w:r>
              <w:t>13</w:t>
            </w:r>
          </w:p>
        </w:tc>
        <w:tc>
          <w:tcPr>
            <w:tcW w:w="2402" w:type="dxa"/>
          </w:tcPr>
          <w:p w14:paraId="12AD5F90" w14:textId="21EA8C97" w:rsidR="0030768B" w:rsidRDefault="001E39C9" w:rsidP="002A76D2">
            <w:pPr>
              <w:spacing w:after="163"/>
            </w:pPr>
            <w:r>
              <w:t>12</w:t>
            </w:r>
          </w:p>
        </w:tc>
        <w:tc>
          <w:tcPr>
            <w:tcW w:w="2402" w:type="dxa"/>
          </w:tcPr>
          <w:p w14:paraId="62957E26" w14:textId="7264BC6B" w:rsidR="0030768B" w:rsidRDefault="00860F75" w:rsidP="002A76D2">
            <w:pPr>
              <w:spacing w:after="163"/>
            </w:pPr>
            <w:r>
              <w:t>75s</w:t>
            </w:r>
          </w:p>
        </w:tc>
      </w:tr>
      <w:tr w:rsidR="0030768B" w14:paraId="1DEA9381" w14:textId="77777777" w:rsidTr="0030768B">
        <w:tc>
          <w:tcPr>
            <w:tcW w:w="2466" w:type="dxa"/>
          </w:tcPr>
          <w:p w14:paraId="7B4B5D31" w14:textId="73084847" w:rsidR="0030768B" w:rsidRDefault="0030768B" w:rsidP="002A76D2">
            <w:pPr>
              <w:spacing w:after="163"/>
            </w:pPr>
            <w:r>
              <w:t>Q16.my</w:t>
            </w:r>
          </w:p>
        </w:tc>
        <w:tc>
          <w:tcPr>
            <w:tcW w:w="2466" w:type="dxa"/>
          </w:tcPr>
          <w:p w14:paraId="15432940" w14:textId="3875FFFE" w:rsidR="0030768B" w:rsidRDefault="001E39C9" w:rsidP="002A76D2">
            <w:pPr>
              <w:spacing w:after="163"/>
            </w:pPr>
            <w:r>
              <w:t>16</w:t>
            </w:r>
          </w:p>
        </w:tc>
        <w:tc>
          <w:tcPr>
            <w:tcW w:w="2402" w:type="dxa"/>
          </w:tcPr>
          <w:p w14:paraId="15BF2C54" w14:textId="51D173BF" w:rsidR="0030768B" w:rsidRDefault="001E39C9" w:rsidP="002A76D2">
            <w:pPr>
              <w:spacing w:after="163"/>
            </w:pPr>
            <w:r>
              <w:t>16</w:t>
            </w:r>
          </w:p>
        </w:tc>
        <w:tc>
          <w:tcPr>
            <w:tcW w:w="2402" w:type="dxa"/>
          </w:tcPr>
          <w:p w14:paraId="4C9226E2" w14:textId="1D9D54ED" w:rsidR="0030768B" w:rsidRDefault="00860F75" w:rsidP="002A76D2">
            <w:pPr>
              <w:spacing w:after="163"/>
            </w:pPr>
            <w:r>
              <w:t>77s</w:t>
            </w:r>
          </w:p>
        </w:tc>
      </w:tr>
      <w:tr w:rsidR="0030768B" w14:paraId="6707E53D" w14:textId="77777777" w:rsidTr="0030768B">
        <w:tc>
          <w:tcPr>
            <w:tcW w:w="2466" w:type="dxa"/>
          </w:tcPr>
          <w:p w14:paraId="4B2988D0" w14:textId="4DA5AC66" w:rsidR="0030768B" w:rsidRDefault="0030768B" w:rsidP="002A76D2">
            <w:pPr>
              <w:spacing w:after="163"/>
            </w:pPr>
            <w:r>
              <w:t>Q20.my</w:t>
            </w:r>
          </w:p>
        </w:tc>
        <w:tc>
          <w:tcPr>
            <w:tcW w:w="2466" w:type="dxa"/>
          </w:tcPr>
          <w:p w14:paraId="1372824F" w14:textId="4909F8CB" w:rsidR="0030768B" w:rsidRDefault="006866FF" w:rsidP="002A76D2">
            <w:pPr>
              <w:spacing w:after="163"/>
            </w:pPr>
            <w:r>
              <w:t>20</w:t>
            </w:r>
          </w:p>
        </w:tc>
        <w:tc>
          <w:tcPr>
            <w:tcW w:w="2402" w:type="dxa"/>
          </w:tcPr>
          <w:p w14:paraId="3EC55355" w14:textId="259F73BE" w:rsidR="0030768B" w:rsidRDefault="006866FF" w:rsidP="002A76D2">
            <w:pPr>
              <w:spacing w:after="163"/>
            </w:pPr>
            <w:r>
              <w:t>20</w:t>
            </w:r>
          </w:p>
        </w:tc>
        <w:tc>
          <w:tcPr>
            <w:tcW w:w="2402" w:type="dxa"/>
          </w:tcPr>
          <w:p w14:paraId="2AFDD602" w14:textId="37CFCBE9" w:rsidR="0030768B" w:rsidRDefault="00860F75" w:rsidP="002A76D2">
            <w:pPr>
              <w:spacing w:after="163"/>
            </w:pPr>
            <w:r>
              <w:t>78s</w:t>
            </w:r>
          </w:p>
        </w:tc>
      </w:tr>
      <w:tr w:rsidR="0030768B" w14:paraId="1903D266" w14:textId="77777777" w:rsidTr="0030768B">
        <w:tc>
          <w:tcPr>
            <w:tcW w:w="2466" w:type="dxa"/>
          </w:tcPr>
          <w:p w14:paraId="34F23F2F" w14:textId="3D863D39" w:rsidR="0030768B" w:rsidRDefault="0030768B" w:rsidP="002A76D2">
            <w:pPr>
              <w:spacing w:after="163"/>
            </w:pPr>
            <w:r>
              <w:t>Q24.my</w:t>
            </w:r>
          </w:p>
        </w:tc>
        <w:tc>
          <w:tcPr>
            <w:tcW w:w="2466" w:type="dxa"/>
          </w:tcPr>
          <w:p w14:paraId="4C6EC8BD" w14:textId="17C6D196" w:rsidR="0030768B" w:rsidRDefault="001E39C9" w:rsidP="002A76D2">
            <w:pPr>
              <w:spacing w:after="163"/>
            </w:pPr>
            <w:r>
              <w:t>23</w:t>
            </w:r>
          </w:p>
        </w:tc>
        <w:tc>
          <w:tcPr>
            <w:tcW w:w="2402" w:type="dxa"/>
          </w:tcPr>
          <w:p w14:paraId="25B618F4" w14:textId="73EF666E" w:rsidR="0030768B" w:rsidRDefault="001E39C9" w:rsidP="002A76D2">
            <w:pPr>
              <w:spacing w:after="163"/>
            </w:pPr>
            <w:r>
              <w:t>2</w:t>
            </w:r>
            <w:r w:rsidR="006866FF">
              <w:t>4</w:t>
            </w:r>
          </w:p>
        </w:tc>
        <w:tc>
          <w:tcPr>
            <w:tcW w:w="2402" w:type="dxa"/>
          </w:tcPr>
          <w:p w14:paraId="5117CC42" w14:textId="39CE6BE2" w:rsidR="0030768B" w:rsidRDefault="00860F75" w:rsidP="002A76D2">
            <w:pPr>
              <w:spacing w:after="163"/>
            </w:pPr>
            <w:r>
              <w:t>82s</w:t>
            </w:r>
          </w:p>
        </w:tc>
      </w:tr>
    </w:tbl>
    <w:p w14:paraId="08A111C0" w14:textId="039773E4" w:rsidR="00064FA4" w:rsidRDefault="00E36628" w:rsidP="005A26D4">
      <w:pPr>
        <w:pStyle w:val="2"/>
        <w:numPr>
          <w:ilvl w:val="1"/>
          <w:numId w:val="50"/>
        </w:numPr>
      </w:pPr>
      <w:r>
        <w:rPr>
          <w:rFonts w:hint="eastAsia"/>
        </w:rPr>
        <w:lastRenderedPageBreak/>
        <w:t>子图</w:t>
      </w:r>
      <w:r w:rsidR="00796D19">
        <w:rPr>
          <w:rFonts w:hint="eastAsia"/>
        </w:rPr>
        <w:t>同构</w:t>
      </w:r>
      <w:r w:rsidR="004E543A">
        <w:tab/>
      </w:r>
    </w:p>
    <w:p w14:paraId="3ED450AF" w14:textId="574B3936" w:rsidR="008E28E6" w:rsidRPr="008E28E6" w:rsidRDefault="00A40EBF" w:rsidP="00B82374">
      <w:pPr>
        <w:spacing w:after="163"/>
        <w:ind w:firstLine="420"/>
      </w:pPr>
      <w:r>
        <w:rPr>
          <w:rFonts w:hint="eastAsia"/>
        </w:rPr>
        <w:t>实验过程</w:t>
      </w:r>
      <w:r>
        <w:t>中因为原始</w:t>
      </w:r>
      <w:r>
        <w:rPr>
          <w:rFonts w:hint="eastAsia"/>
        </w:rPr>
        <w:t>数据</w:t>
      </w:r>
      <w:r>
        <w:t>量太大，</w:t>
      </w:r>
      <w:r w:rsidR="00F17C4B">
        <w:t>运行程序</w:t>
      </w:r>
      <w:r w:rsidR="00F17C4B">
        <w:rPr>
          <w:rFonts w:hint="eastAsia"/>
        </w:rPr>
        <w:t>时</w:t>
      </w:r>
      <w:r w:rsidR="00F17C4B">
        <w:t>会出现的</w:t>
      </w:r>
      <w:r w:rsidR="006178A5">
        <w:t>内存方面的</w:t>
      </w:r>
      <w:r w:rsidR="00F17C4B">
        <w:t>错误。</w:t>
      </w:r>
      <w:r w:rsidR="006178A5">
        <w:t>所以</w:t>
      </w:r>
      <w:r w:rsidR="00B82374">
        <w:t>我使用了</w:t>
      </w:r>
      <w:proofErr w:type="spellStart"/>
      <w:r w:rsidR="00B82374">
        <w:t>mygraphdb.data</w:t>
      </w:r>
      <w:proofErr w:type="spellEnd"/>
      <w:r w:rsidR="00B82374">
        <w:rPr>
          <w:rFonts w:hint="eastAsia"/>
        </w:rPr>
        <w:t>中</w:t>
      </w:r>
      <w:r w:rsidR="00B82374">
        <w:t>的前</w:t>
      </w:r>
      <w:r w:rsidR="00B82374">
        <w:t>5000</w:t>
      </w:r>
      <w:r w:rsidR="00B82374">
        <w:rPr>
          <w:rFonts w:hint="eastAsia"/>
        </w:rPr>
        <w:t>个</w:t>
      </w:r>
      <w:r w:rsidR="00B82374">
        <w:t>图，</w:t>
      </w:r>
      <w:r w:rsidR="00B82374">
        <w:rPr>
          <w:rFonts w:hint="eastAsia"/>
        </w:rPr>
        <w:t>每个</w:t>
      </w:r>
      <w:r w:rsidR="00B82374">
        <w:t>查询文件</w:t>
      </w:r>
      <w:r w:rsidR="00C056E9">
        <w:t>也只</w:t>
      </w:r>
      <w:r w:rsidR="00B82374">
        <w:t>用了</w:t>
      </w:r>
      <w:r w:rsidR="00B82374">
        <w:rPr>
          <w:rFonts w:hint="eastAsia"/>
        </w:rPr>
        <w:t>前</w:t>
      </w:r>
      <w:r w:rsidR="00B82374">
        <w:t>500</w:t>
      </w:r>
      <w:r w:rsidR="00B82374">
        <w:t>个图。</w:t>
      </w:r>
    </w:p>
    <w:tbl>
      <w:tblPr>
        <w:tblStyle w:val="afc"/>
        <w:tblW w:w="5000" w:type="pct"/>
        <w:tblLook w:val="04A0" w:firstRow="1" w:lastRow="0" w:firstColumn="1" w:lastColumn="0" w:noHBand="0" w:noVBand="1"/>
      </w:tblPr>
      <w:tblGrid>
        <w:gridCol w:w="2600"/>
        <w:gridCol w:w="2379"/>
        <w:gridCol w:w="2323"/>
        <w:gridCol w:w="2434"/>
      </w:tblGrid>
      <w:tr w:rsidR="0001403B" w14:paraId="7D3A514A" w14:textId="77777777" w:rsidTr="0001403B">
        <w:tc>
          <w:tcPr>
            <w:tcW w:w="1335" w:type="pct"/>
          </w:tcPr>
          <w:p w14:paraId="4BD36092" w14:textId="77777777" w:rsidR="0001403B" w:rsidRDefault="0001403B" w:rsidP="007960A0">
            <w:pPr>
              <w:spacing w:after="163"/>
            </w:pPr>
            <w:r>
              <w:t>数据集</w:t>
            </w:r>
          </w:p>
        </w:tc>
        <w:tc>
          <w:tcPr>
            <w:tcW w:w="1222" w:type="pct"/>
          </w:tcPr>
          <w:p w14:paraId="072C9D94" w14:textId="77777777" w:rsidR="0001403B" w:rsidRDefault="0001403B" w:rsidP="007960A0">
            <w:pPr>
              <w:spacing w:after="163"/>
            </w:pPr>
            <w:r>
              <w:t>平均点</w:t>
            </w:r>
            <w:r>
              <w:rPr>
                <w:rFonts w:hint="eastAsia"/>
              </w:rPr>
              <w:t>数</w:t>
            </w:r>
          </w:p>
        </w:tc>
        <w:tc>
          <w:tcPr>
            <w:tcW w:w="1193" w:type="pct"/>
          </w:tcPr>
          <w:p w14:paraId="55A5F6C1" w14:textId="77777777" w:rsidR="0001403B" w:rsidRDefault="0001403B" w:rsidP="007960A0">
            <w:pPr>
              <w:spacing w:after="163"/>
            </w:pPr>
            <w:r>
              <w:t>平均边数</w:t>
            </w:r>
          </w:p>
        </w:tc>
        <w:tc>
          <w:tcPr>
            <w:tcW w:w="1250" w:type="pct"/>
          </w:tcPr>
          <w:p w14:paraId="5AF82899" w14:textId="55747955" w:rsidR="0001403B" w:rsidRDefault="0001403B" w:rsidP="007960A0">
            <w:pPr>
              <w:spacing w:after="163"/>
            </w:pPr>
            <w:r>
              <w:t>运行时间</w:t>
            </w:r>
          </w:p>
        </w:tc>
      </w:tr>
      <w:tr w:rsidR="006866FF" w14:paraId="1B5BA4DB" w14:textId="77777777" w:rsidTr="0001403B">
        <w:tc>
          <w:tcPr>
            <w:tcW w:w="1335" w:type="pct"/>
          </w:tcPr>
          <w:p w14:paraId="414D90AC" w14:textId="77777777" w:rsidR="006866FF" w:rsidRDefault="006866FF" w:rsidP="007960A0">
            <w:pPr>
              <w:spacing w:after="163"/>
            </w:pPr>
            <w:r>
              <w:t>Q4.my</w:t>
            </w:r>
          </w:p>
        </w:tc>
        <w:tc>
          <w:tcPr>
            <w:tcW w:w="1222" w:type="pct"/>
          </w:tcPr>
          <w:p w14:paraId="57B3FC03" w14:textId="2F0EF591" w:rsidR="006866FF" w:rsidRDefault="006866FF" w:rsidP="007960A0">
            <w:pPr>
              <w:spacing w:after="163"/>
            </w:pPr>
            <w:r>
              <w:t>5</w:t>
            </w:r>
          </w:p>
        </w:tc>
        <w:tc>
          <w:tcPr>
            <w:tcW w:w="1193" w:type="pct"/>
          </w:tcPr>
          <w:p w14:paraId="2ED7DDA7" w14:textId="6BEF8A20" w:rsidR="006866FF" w:rsidRDefault="006866FF" w:rsidP="007960A0">
            <w:pPr>
              <w:spacing w:after="163"/>
            </w:pPr>
            <w:r>
              <w:t>4</w:t>
            </w:r>
          </w:p>
        </w:tc>
        <w:tc>
          <w:tcPr>
            <w:tcW w:w="1250" w:type="pct"/>
          </w:tcPr>
          <w:p w14:paraId="2A5F0BFD" w14:textId="1DF2B2D6" w:rsidR="006866FF" w:rsidRDefault="006866FF" w:rsidP="007960A0">
            <w:pPr>
              <w:spacing w:after="163"/>
            </w:pPr>
            <w:r>
              <w:t>70s</w:t>
            </w:r>
          </w:p>
        </w:tc>
      </w:tr>
      <w:tr w:rsidR="006866FF" w14:paraId="5B71F915" w14:textId="77777777" w:rsidTr="0001403B">
        <w:tc>
          <w:tcPr>
            <w:tcW w:w="1335" w:type="pct"/>
          </w:tcPr>
          <w:p w14:paraId="25D02506" w14:textId="77777777" w:rsidR="006866FF" w:rsidRDefault="006866FF" w:rsidP="007960A0">
            <w:pPr>
              <w:spacing w:after="163"/>
            </w:pPr>
            <w:r>
              <w:t>Q8.my</w:t>
            </w:r>
          </w:p>
        </w:tc>
        <w:tc>
          <w:tcPr>
            <w:tcW w:w="1222" w:type="pct"/>
          </w:tcPr>
          <w:p w14:paraId="3D292B40" w14:textId="5F92CE48" w:rsidR="006866FF" w:rsidRDefault="006866FF" w:rsidP="007960A0">
            <w:pPr>
              <w:spacing w:after="163"/>
            </w:pPr>
            <w:r>
              <w:t>9</w:t>
            </w:r>
          </w:p>
        </w:tc>
        <w:tc>
          <w:tcPr>
            <w:tcW w:w="1193" w:type="pct"/>
          </w:tcPr>
          <w:p w14:paraId="6F6D0872" w14:textId="1E008649" w:rsidR="006866FF" w:rsidRDefault="006866FF" w:rsidP="007960A0">
            <w:pPr>
              <w:spacing w:after="163"/>
            </w:pPr>
            <w:r>
              <w:t>9</w:t>
            </w:r>
          </w:p>
        </w:tc>
        <w:tc>
          <w:tcPr>
            <w:tcW w:w="1250" w:type="pct"/>
          </w:tcPr>
          <w:p w14:paraId="44E9E138" w14:textId="1F520039" w:rsidR="006866FF" w:rsidRDefault="006866FF" w:rsidP="007960A0">
            <w:pPr>
              <w:spacing w:after="163"/>
            </w:pPr>
            <w:r>
              <w:t>57s</w:t>
            </w:r>
          </w:p>
        </w:tc>
      </w:tr>
      <w:tr w:rsidR="006866FF" w14:paraId="781AB222" w14:textId="77777777" w:rsidTr="0001403B">
        <w:tc>
          <w:tcPr>
            <w:tcW w:w="1335" w:type="pct"/>
          </w:tcPr>
          <w:p w14:paraId="3E6D8F5E" w14:textId="77777777" w:rsidR="006866FF" w:rsidRDefault="006866FF" w:rsidP="007960A0">
            <w:pPr>
              <w:spacing w:after="163"/>
            </w:pPr>
            <w:r>
              <w:t>Q12.my</w:t>
            </w:r>
          </w:p>
        </w:tc>
        <w:tc>
          <w:tcPr>
            <w:tcW w:w="1222" w:type="pct"/>
          </w:tcPr>
          <w:p w14:paraId="0C21E2D7" w14:textId="152C681A" w:rsidR="006866FF" w:rsidRDefault="006866FF" w:rsidP="007960A0">
            <w:pPr>
              <w:spacing w:after="163"/>
            </w:pPr>
            <w:r>
              <w:t>13</w:t>
            </w:r>
          </w:p>
        </w:tc>
        <w:tc>
          <w:tcPr>
            <w:tcW w:w="1193" w:type="pct"/>
          </w:tcPr>
          <w:p w14:paraId="0B0815D8" w14:textId="63A26F28" w:rsidR="006866FF" w:rsidRDefault="006866FF" w:rsidP="007960A0">
            <w:pPr>
              <w:spacing w:after="163"/>
            </w:pPr>
            <w:r>
              <w:t>12</w:t>
            </w:r>
          </w:p>
        </w:tc>
        <w:tc>
          <w:tcPr>
            <w:tcW w:w="1250" w:type="pct"/>
          </w:tcPr>
          <w:p w14:paraId="503ABABD" w14:textId="3E4F8C7C" w:rsidR="006866FF" w:rsidRDefault="006866FF" w:rsidP="007960A0">
            <w:pPr>
              <w:spacing w:after="163"/>
            </w:pPr>
            <w:r>
              <w:t>91s</w:t>
            </w:r>
          </w:p>
        </w:tc>
      </w:tr>
      <w:tr w:rsidR="006866FF" w14:paraId="06678239" w14:textId="77777777" w:rsidTr="0001403B">
        <w:tc>
          <w:tcPr>
            <w:tcW w:w="1335" w:type="pct"/>
          </w:tcPr>
          <w:p w14:paraId="3330BB83" w14:textId="77777777" w:rsidR="006866FF" w:rsidRDefault="006866FF" w:rsidP="007960A0">
            <w:pPr>
              <w:spacing w:after="163"/>
            </w:pPr>
            <w:r>
              <w:t>Q16.my</w:t>
            </w:r>
          </w:p>
        </w:tc>
        <w:tc>
          <w:tcPr>
            <w:tcW w:w="1222" w:type="pct"/>
          </w:tcPr>
          <w:p w14:paraId="6F965F7D" w14:textId="698F36D5" w:rsidR="006866FF" w:rsidRDefault="006866FF" w:rsidP="007960A0">
            <w:pPr>
              <w:spacing w:after="163"/>
            </w:pPr>
            <w:r>
              <w:t>16</w:t>
            </w:r>
          </w:p>
        </w:tc>
        <w:tc>
          <w:tcPr>
            <w:tcW w:w="1193" w:type="pct"/>
          </w:tcPr>
          <w:p w14:paraId="76DA2283" w14:textId="36377966" w:rsidR="006866FF" w:rsidRDefault="006866FF" w:rsidP="007960A0">
            <w:pPr>
              <w:spacing w:after="163"/>
            </w:pPr>
            <w:r>
              <w:t>16</w:t>
            </w:r>
          </w:p>
        </w:tc>
        <w:tc>
          <w:tcPr>
            <w:tcW w:w="1250" w:type="pct"/>
          </w:tcPr>
          <w:p w14:paraId="296AEF35" w14:textId="3BA1CDEC" w:rsidR="006866FF" w:rsidRDefault="006866FF" w:rsidP="007960A0">
            <w:pPr>
              <w:spacing w:after="163"/>
            </w:pPr>
            <w:r>
              <w:t>116s</w:t>
            </w:r>
          </w:p>
        </w:tc>
      </w:tr>
      <w:tr w:rsidR="006866FF" w14:paraId="3B19B807" w14:textId="77777777" w:rsidTr="0001403B">
        <w:tc>
          <w:tcPr>
            <w:tcW w:w="1335" w:type="pct"/>
          </w:tcPr>
          <w:p w14:paraId="4BFB8080" w14:textId="77777777" w:rsidR="006866FF" w:rsidRDefault="006866FF" w:rsidP="007960A0">
            <w:pPr>
              <w:spacing w:after="163"/>
            </w:pPr>
            <w:r>
              <w:t>Q20.my</w:t>
            </w:r>
          </w:p>
        </w:tc>
        <w:tc>
          <w:tcPr>
            <w:tcW w:w="1222" w:type="pct"/>
          </w:tcPr>
          <w:p w14:paraId="0A7D8665" w14:textId="093906BD" w:rsidR="006866FF" w:rsidRDefault="006866FF" w:rsidP="007960A0">
            <w:pPr>
              <w:spacing w:after="163"/>
            </w:pPr>
            <w:r>
              <w:t>19</w:t>
            </w:r>
          </w:p>
        </w:tc>
        <w:tc>
          <w:tcPr>
            <w:tcW w:w="1193" w:type="pct"/>
          </w:tcPr>
          <w:p w14:paraId="0C9986A5" w14:textId="6BC43B7A" w:rsidR="006866FF" w:rsidRDefault="006866FF" w:rsidP="007960A0">
            <w:pPr>
              <w:spacing w:after="163"/>
            </w:pPr>
            <w:r>
              <w:t>19</w:t>
            </w:r>
          </w:p>
        </w:tc>
        <w:tc>
          <w:tcPr>
            <w:tcW w:w="1250" w:type="pct"/>
          </w:tcPr>
          <w:p w14:paraId="78CF1306" w14:textId="5A56CA0D" w:rsidR="006866FF" w:rsidRDefault="006866FF" w:rsidP="007960A0">
            <w:pPr>
              <w:spacing w:after="163"/>
            </w:pPr>
            <w:r>
              <w:t>125s</w:t>
            </w:r>
          </w:p>
        </w:tc>
      </w:tr>
      <w:tr w:rsidR="006866FF" w14:paraId="75184321" w14:textId="77777777" w:rsidTr="0001403B">
        <w:tc>
          <w:tcPr>
            <w:tcW w:w="1335" w:type="pct"/>
          </w:tcPr>
          <w:p w14:paraId="64B5BF47" w14:textId="77777777" w:rsidR="006866FF" w:rsidRDefault="006866FF" w:rsidP="007960A0">
            <w:pPr>
              <w:spacing w:after="163"/>
            </w:pPr>
            <w:r>
              <w:t>Q24.my</w:t>
            </w:r>
          </w:p>
        </w:tc>
        <w:tc>
          <w:tcPr>
            <w:tcW w:w="1222" w:type="pct"/>
          </w:tcPr>
          <w:p w14:paraId="2B7805B9" w14:textId="622AA7B6" w:rsidR="006866FF" w:rsidRDefault="006866FF" w:rsidP="007960A0">
            <w:pPr>
              <w:spacing w:after="163"/>
            </w:pPr>
            <w:r>
              <w:t>23</w:t>
            </w:r>
          </w:p>
        </w:tc>
        <w:tc>
          <w:tcPr>
            <w:tcW w:w="1193" w:type="pct"/>
          </w:tcPr>
          <w:p w14:paraId="36805882" w14:textId="1970DCA4" w:rsidR="006866FF" w:rsidRDefault="006866FF" w:rsidP="007960A0">
            <w:pPr>
              <w:spacing w:after="163"/>
            </w:pPr>
            <w:r>
              <w:t>23</w:t>
            </w:r>
          </w:p>
        </w:tc>
        <w:tc>
          <w:tcPr>
            <w:tcW w:w="1250" w:type="pct"/>
          </w:tcPr>
          <w:p w14:paraId="74D045F2" w14:textId="5B41A2C4" w:rsidR="006866FF" w:rsidRDefault="006866FF" w:rsidP="007960A0">
            <w:pPr>
              <w:spacing w:after="163"/>
            </w:pPr>
            <w:r>
              <w:t>128s</w:t>
            </w:r>
          </w:p>
        </w:tc>
      </w:tr>
    </w:tbl>
    <w:p w14:paraId="066AD754" w14:textId="77777777" w:rsidR="008E28E6" w:rsidRPr="008E28E6" w:rsidRDefault="008E28E6" w:rsidP="008E28E6">
      <w:pPr>
        <w:spacing w:after="163"/>
      </w:pPr>
    </w:p>
    <w:sectPr w:rsidR="008E28E6" w:rsidRPr="008E28E6" w:rsidSect="00242755">
      <w:footerReference w:type="default" r:id="rId9"/>
      <w:pgSz w:w="11900" w:h="16840"/>
      <w:pgMar w:top="1440" w:right="1077" w:bottom="1440" w:left="1077" w:header="851" w:footer="850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99A61E" w14:textId="77777777" w:rsidR="00D4041B" w:rsidRDefault="00D4041B" w:rsidP="004414EF">
      <w:pPr>
        <w:spacing w:after="120" w:line="240" w:lineRule="auto"/>
      </w:pPr>
      <w:r>
        <w:separator/>
      </w:r>
    </w:p>
  </w:endnote>
  <w:endnote w:type="continuationSeparator" w:id="0">
    <w:p w14:paraId="391B5FEB" w14:textId="77777777" w:rsidR="00D4041B" w:rsidRDefault="00D4041B" w:rsidP="004414EF">
      <w:pPr>
        <w:spacing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Hiragino Sans GB W3">
    <w:panose1 w:val="020B0300000000000000"/>
    <w:charset w:val="80"/>
    <w:family w:val="auto"/>
    <w:pitch w:val="variable"/>
    <w:sig w:usb0="A00002BF" w:usb1="1ACF7CFA" w:usb2="00000016" w:usb3="00000000" w:csb0="00060007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50C4C1" w14:textId="77777777" w:rsidR="007960A0" w:rsidRDefault="007960A0" w:rsidP="00D156D6">
    <w:pPr>
      <w:pStyle w:val="af5"/>
      <w:framePr w:wrap="none" w:vAnchor="text" w:hAnchor="margin" w:xAlign="center" w:y="1"/>
      <w:spacing w:after="120"/>
      <w:rPr>
        <w:rStyle w:val="af7"/>
      </w:rPr>
    </w:pP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separate"/>
    </w:r>
    <w:r w:rsidR="00E1635C">
      <w:rPr>
        <w:rStyle w:val="af7"/>
        <w:noProof/>
      </w:rPr>
      <w:t>1</w:t>
    </w:r>
    <w:r>
      <w:rPr>
        <w:rStyle w:val="af7"/>
      </w:rPr>
      <w:fldChar w:fldCharType="end"/>
    </w:r>
  </w:p>
  <w:p w14:paraId="6D98CF64" w14:textId="77777777" w:rsidR="007960A0" w:rsidRDefault="007960A0">
    <w:pPr>
      <w:pStyle w:val="af5"/>
      <w:spacing w:after="12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5351D2" w14:textId="77777777" w:rsidR="00D4041B" w:rsidRDefault="00D4041B" w:rsidP="004414EF">
      <w:pPr>
        <w:spacing w:after="120" w:line="240" w:lineRule="auto"/>
      </w:pPr>
      <w:r>
        <w:separator/>
      </w:r>
    </w:p>
  </w:footnote>
  <w:footnote w:type="continuationSeparator" w:id="0">
    <w:p w14:paraId="700DCC7A" w14:textId="77777777" w:rsidR="00D4041B" w:rsidRDefault="00D4041B" w:rsidP="004414EF">
      <w:pPr>
        <w:spacing w:after="12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A6C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36C7C49"/>
    <w:multiLevelType w:val="hybridMultilevel"/>
    <w:tmpl w:val="49FA74DA"/>
    <w:lvl w:ilvl="0" w:tplc="043EFD0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382393C"/>
    <w:multiLevelType w:val="hybridMultilevel"/>
    <w:tmpl w:val="9722728C"/>
    <w:lvl w:ilvl="0" w:tplc="777E893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388306F"/>
    <w:multiLevelType w:val="hybridMultilevel"/>
    <w:tmpl w:val="A776E2B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04AB41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04CF2601"/>
    <w:multiLevelType w:val="multilevel"/>
    <w:tmpl w:val="3A8A1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77F38DA"/>
    <w:multiLevelType w:val="hybridMultilevel"/>
    <w:tmpl w:val="A66E4DBC"/>
    <w:lvl w:ilvl="0" w:tplc="043EFD04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8107DE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0B586B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0FC52206"/>
    <w:multiLevelType w:val="hybridMultilevel"/>
    <w:tmpl w:val="16F2A5CA"/>
    <w:lvl w:ilvl="0" w:tplc="6CEE817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5CE2E85"/>
    <w:multiLevelType w:val="multilevel"/>
    <w:tmpl w:val="FC3888DE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1">
    <w:nsid w:val="18A82560"/>
    <w:multiLevelType w:val="hybridMultilevel"/>
    <w:tmpl w:val="FD14AA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BB82100"/>
    <w:multiLevelType w:val="multilevel"/>
    <w:tmpl w:val="7ABCF27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3">
    <w:nsid w:val="1D8B1629"/>
    <w:multiLevelType w:val="hybridMultilevel"/>
    <w:tmpl w:val="9C56064E"/>
    <w:lvl w:ilvl="0" w:tplc="63844E9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4">
    <w:nsid w:val="1EB77F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20621316"/>
    <w:multiLevelType w:val="hybridMultilevel"/>
    <w:tmpl w:val="44305B82"/>
    <w:lvl w:ilvl="0" w:tplc="46E08442">
      <w:start w:val="1"/>
      <w:numFmt w:val="decimal"/>
      <w:lvlText w:val="（%1）"/>
      <w:lvlJc w:val="left"/>
      <w:pPr>
        <w:ind w:left="825" w:hanging="72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6">
    <w:nsid w:val="23D13547"/>
    <w:multiLevelType w:val="multilevel"/>
    <w:tmpl w:val="20DE4F28"/>
    <w:lvl w:ilvl="0">
      <w:start w:val="1"/>
      <w:numFmt w:val="decimal"/>
      <w:lvlText w:val="%1入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入%2.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lvlText w:val="%1入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入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入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入%2.%3.%4.%5.%6.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入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入%2.%3.%4.%5.%6.%7.%8.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入%2.%3.%4.%5.%6.%7.%8.%9."/>
      <w:lvlJc w:val="left"/>
      <w:pPr>
        <w:ind w:left="3720" w:hanging="1800"/>
      </w:pPr>
      <w:rPr>
        <w:rFonts w:hint="default"/>
      </w:rPr>
    </w:lvl>
  </w:abstractNum>
  <w:abstractNum w:abstractNumId="17">
    <w:nsid w:val="246C7205"/>
    <w:multiLevelType w:val="hybridMultilevel"/>
    <w:tmpl w:val="D4FEB8F4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24A2092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28592646"/>
    <w:multiLevelType w:val="hybridMultilevel"/>
    <w:tmpl w:val="E92E2EEC"/>
    <w:lvl w:ilvl="0" w:tplc="40042E1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2843E3D"/>
    <w:multiLevelType w:val="hybridMultilevel"/>
    <w:tmpl w:val="9C2239F4"/>
    <w:lvl w:ilvl="0" w:tplc="6DAAB13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7F32057"/>
    <w:multiLevelType w:val="multilevel"/>
    <w:tmpl w:val="F48E78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3C960F38"/>
    <w:multiLevelType w:val="hybridMultilevel"/>
    <w:tmpl w:val="34B20A36"/>
    <w:lvl w:ilvl="0" w:tplc="1474EDEC">
      <w:start w:val="1"/>
      <w:numFmt w:val="decimal"/>
      <w:lvlText w:val="(%1)"/>
      <w:lvlJc w:val="left"/>
      <w:pPr>
        <w:ind w:left="400" w:hanging="400"/>
      </w:pPr>
      <w:rPr>
        <w:rFonts w:ascii="Menlo" w:hAnsi="Menlo" w:cs="Menlo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3F4F7A6E"/>
    <w:multiLevelType w:val="hybridMultilevel"/>
    <w:tmpl w:val="44B65FE0"/>
    <w:lvl w:ilvl="0" w:tplc="A55AE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40AC4A9B"/>
    <w:multiLevelType w:val="hybridMultilevel"/>
    <w:tmpl w:val="03CA9426"/>
    <w:lvl w:ilvl="0" w:tplc="70725B32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7054260"/>
    <w:multiLevelType w:val="multilevel"/>
    <w:tmpl w:val="2A267F42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>
    <w:nsid w:val="48B75516"/>
    <w:multiLevelType w:val="hybridMultilevel"/>
    <w:tmpl w:val="1ACEBFB0"/>
    <w:lvl w:ilvl="0" w:tplc="390E386A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4ABD7B77"/>
    <w:multiLevelType w:val="multilevel"/>
    <w:tmpl w:val="8B7E0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BE30B86"/>
    <w:multiLevelType w:val="multilevel"/>
    <w:tmpl w:val="A4CE22E8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>
    <w:nsid w:val="4F215BB0"/>
    <w:multiLevelType w:val="hybridMultilevel"/>
    <w:tmpl w:val="EECA42AC"/>
    <w:lvl w:ilvl="0" w:tplc="E43C5E8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5365184E"/>
    <w:multiLevelType w:val="hybridMultilevel"/>
    <w:tmpl w:val="B254CF06"/>
    <w:lvl w:ilvl="0" w:tplc="FE2801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3966717"/>
    <w:multiLevelType w:val="multilevel"/>
    <w:tmpl w:val="67DE1720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2">
    <w:nsid w:val="586E2EF4"/>
    <w:multiLevelType w:val="multilevel"/>
    <w:tmpl w:val="1C9E1A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>
    <w:nsid w:val="59C06719"/>
    <w:multiLevelType w:val="multilevel"/>
    <w:tmpl w:val="0B946DD6"/>
    <w:lvl w:ilvl="0">
      <w:start w:val="2"/>
      <w:numFmt w:val="decimal"/>
      <w:lvlText w:val="%1三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三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三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三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三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三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三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三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三%2.%3.%4.%5.%6.%7.%8.%9."/>
      <w:lvlJc w:val="left"/>
      <w:pPr>
        <w:ind w:left="2520" w:hanging="2520"/>
      </w:pPr>
      <w:rPr>
        <w:rFonts w:hint="default"/>
      </w:rPr>
    </w:lvl>
  </w:abstractNum>
  <w:abstractNum w:abstractNumId="34">
    <w:nsid w:val="5C9F0CE3"/>
    <w:multiLevelType w:val="hybridMultilevel"/>
    <w:tmpl w:val="05D87B20"/>
    <w:lvl w:ilvl="0" w:tplc="ADFAFC56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5D15370B"/>
    <w:multiLevelType w:val="hybridMultilevel"/>
    <w:tmpl w:val="567683D8"/>
    <w:lvl w:ilvl="0" w:tplc="3848AB2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5E187D6F"/>
    <w:multiLevelType w:val="multilevel"/>
    <w:tmpl w:val="FA9CBD0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37">
    <w:nsid w:val="5FD8198C"/>
    <w:multiLevelType w:val="multilevel"/>
    <w:tmpl w:val="7646D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20" w:hanging="1800"/>
      </w:pPr>
      <w:rPr>
        <w:rFonts w:hint="default"/>
      </w:rPr>
    </w:lvl>
  </w:abstractNum>
  <w:abstractNum w:abstractNumId="38">
    <w:nsid w:val="62D24D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>
    <w:nsid w:val="63AD2F73"/>
    <w:multiLevelType w:val="hybridMultilevel"/>
    <w:tmpl w:val="28C8077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>
    <w:nsid w:val="65BF0F91"/>
    <w:multiLevelType w:val="multilevel"/>
    <w:tmpl w:val="DC289994"/>
    <w:lvl w:ilvl="0">
      <w:start w:val="1"/>
      <w:numFmt w:val="decimal"/>
      <w:lvlText w:val="%1.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1">
    <w:nsid w:val="6C0F5516"/>
    <w:multiLevelType w:val="hybridMultilevel"/>
    <w:tmpl w:val="788866BC"/>
    <w:lvl w:ilvl="0" w:tplc="6F56B022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756F62F3"/>
    <w:multiLevelType w:val="hybridMultilevel"/>
    <w:tmpl w:val="75909978"/>
    <w:lvl w:ilvl="0" w:tplc="703AEAF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76EB62D5"/>
    <w:multiLevelType w:val="hybridMultilevel"/>
    <w:tmpl w:val="114E5D10"/>
    <w:lvl w:ilvl="0" w:tplc="16B808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77461D72"/>
    <w:multiLevelType w:val="hybridMultilevel"/>
    <w:tmpl w:val="8CF4E09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5">
    <w:nsid w:val="788F4B50"/>
    <w:multiLevelType w:val="hybridMultilevel"/>
    <w:tmpl w:val="20085AFE"/>
    <w:lvl w:ilvl="0" w:tplc="B9BE494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27"/>
  </w:num>
  <w:num w:numId="2">
    <w:abstractNumId w:val="26"/>
  </w:num>
  <w:num w:numId="3">
    <w:abstractNumId w:val="36"/>
  </w:num>
  <w:num w:numId="4">
    <w:abstractNumId w:val="38"/>
  </w:num>
  <w:num w:numId="5">
    <w:abstractNumId w:val="28"/>
  </w:num>
  <w:num w:numId="6">
    <w:abstractNumId w:val="10"/>
  </w:num>
  <w:num w:numId="7">
    <w:abstractNumId w:val="10"/>
    <w:lvlOverride w:ilvl="0">
      <w:startOverride w:val="2"/>
    </w:lvlOverride>
    <w:lvlOverride w:ilvl="1">
      <w:startOverride w:val="2"/>
    </w:lvlOverride>
  </w:num>
  <w:num w:numId="8">
    <w:abstractNumId w:val="10"/>
    <w:lvlOverride w:ilvl="0">
      <w:startOverride w:val="2"/>
    </w:lvlOverride>
    <w:lvlOverride w:ilvl="1">
      <w:startOverride w:val="1"/>
    </w:lvlOverride>
  </w:num>
  <w:num w:numId="9">
    <w:abstractNumId w:val="7"/>
  </w:num>
  <w:num w:numId="10">
    <w:abstractNumId w:val="18"/>
  </w:num>
  <w:num w:numId="11">
    <w:abstractNumId w:val="33"/>
  </w:num>
  <w:num w:numId="12">
    <w:abstractNumId w:val="4"/>
  </w:num>
  <w:num w:numId="13">
    <w:abstractNumId w:val="10"/>
    <w:lvlOverride w:ilvl="0">
      <w:startOverride w:val="2"/>
    </w:lvlOverride>
    <w:lvlOverride w:ilvl="1">
      <w:startOverride w:val="1"/>
    </w:lvlOverride>
  </w:num>
  <w:num w:numId="14">
    <w:abstractNumId w:val="10"/>
    <w:lvlOverride w:ilvl="0">
      <w:startOverride w:val="2"/>
    </w:lvlOverride>
    <w:lvlOverride w:ilvl="1">
      <w:startOverride w:val="1"/>
    </w:lvlOverride>
  </w:num>
  <w:num w:numId="15">
    <w:abstractNumId w:val="0"/>
  </w:num>
  <w:num w:numId="16">
    <w:abstractNumId w:val="8"/>
  </w:num>
  <w:num w:numId="17">
    <w:abstractNumId w:val="14"/>
  </w:num>
  <w:num w:numId="18">
    <w:abstractNumId w:val="12"/>
  </w:num>
  <w:num w:numId="19">
    <w:abstractNumId w:val="13"/>
  </w:num>
  <w:num w:numId="20">
    <w:abstractNumId w:val="45"/>
  </w:num>
  <w:num w:numId="21">
    <w:abstractNumId w:val="34"/>
  </w:num>
  <w:num w:numId="22">
    <w:abstractNumId w:val="5"/>
  </w:num>
  <w:num w:numId="23">
    <w:abstractNumId w:val="39"/>
  </w:num>
  <w:num w:numId="24">
    <w:abstractNumId w:val="3"/>
  </w:num>
  <w:num w:numId="25">
    <w:abstractNumId w:val="19"/>
  </w:num>
  <w:num w:numId="26">
    <w:abstractNumId w:val="25"/>
  </w:num>
  <w:num w:numId="27">
    <w:abstractNumId w:val="32"/>
  </w:num>
  <w:num w:numId="28">
    <w:abstractNumId w:val="31"/>
  </w:num>
  <w:num w:numId="29">
    <w:abstractNumId w:val="40"/>
  </w:num>
  <w:num w:numId="30">
    <w:abstractNumId w:val="11"/>
  </w:num>
  <w:num w:numId="31">
    <w:abstractNumId w:val="16"/>
  </w:num>
  <w:num w:numId="32">
    <w:abstractNumId w:val="37"/>
  </w:num>
  <w:num w:numId="33">
    <w:abstractNumId w:val="20"/>
  </w:num>
  <w:num w:numId="34">
    <w:abstractNumId w:val="1"/>
  </w:num>
  <w:num w:numId="35">
    <w:abstractNumId w:val="15"/>
  </w:num>
  <w:num w:numId="36">
    <w:abstractNumId w:val="43"/>
  </w:num>
  <w:num w:numId="37">
    <w:abstractNumId w:val="2"/>
  </w:num>
  <w:num w:numId="38">
    <w:abstractNumId w:val="30"/>
  </w:num>
  <w:num w:numId="39">
    <w:abstractNumId w:val="42"/>
  </w:num>
  <w:num w:numId="40">
    <w:abstractNumId w:val="41"/>
  </w:num>
  <w:num w:numId="41">
    <w:abstractNumId w:val="35"/>
  </w:num>
  <w:num w:numId="42">
    <w:abstractNumId w:val="22"/>
  </w:num>
  <w:num w:numId="43">
    <w:abstractNumId w:val="29"/>
  </w:num>
  <w:num w:numId="44">
    <w:abstractNumId w:val="24"/>
  </w:num>
  <w:num w:numId="45">
    <w:abstractNumId w:val="9"/>
  </w:num>
  <w:num w:numId="46">
    <w:abstractNumId w:val="6"/>
  </w:num>
  <w:num w:numId="47">
    <w:abstractNumId w:val="44"/>
  </w:num>
  <w:num w:numId="48">
    <w:abstractNumId w:val="17"/>
  </w:num>
  <w:num w:numId="49">
    <w:abstractNumId w:val="23"/>
  </w:num>
  <w:num w:numId="5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F2B"/>
    <w:rsid w:val="00000287"/>
    <w:rsid w:val="00000F6D"/>
    <w:rsid w:val="00005750"/>
    <w:rsid w:val="00005838"/>
    <w:rsid w:val="00012B61"/>
    <w:rsid w:val="0001403B"/>
    <w:rsid w:val="00015C06"/>
    <w:rsid w:val="00021D03"/>
    <w:rsid w:val="00022786"/>
    <w:rsid w:val="00022B31"/>
    <w:rsid w:val="000252DF"/>
    <w:rsid w:val="0002669B"/>
    <w:rsid w:val="0002680A"/>
    <w:rsid w:val="0002794D"/>
    <w:rsid w:val="0003034F"/>
    <w:rsid w:val="000307AE"/>
    <w:rsid w:val="000309DE"/>
    <w:rsid w:val="00030CE1"/>
    <w:rsid w:val="00031633"/>
    <w:rsid w:val="00032352"/>
    <w:rsid w:val="000324D9"/>
    <w:rsid w:val="00033128"/>
    <w:rsid w:val="0003445C"/>
    <w:rsid w:val="000364F0"/>
    <w:rsid w:val="00036525"/>
    <w:rsid w:val="0004059B"/>
    <w:rsid w:val="00040E70"/>
    <w:rsid w:val="0004225D"/>
    <w:rsid w:val="000452B9"/>
    <w:rsid w:val="00045F38"/>
    <w:rsid w:val="000468DF"/>
    <w:rsid w:val="000468FA"/>
    <w:rsid w:val="00046C13"/>
    <w:rsid w:val="0005006E"/>
    <w:rsid w:val="00051F30"/>
    <w:rsid w:val="0005254E"/>
    <w:rsid w:val="00052E6E"/>
    <w:rsid w:val="00054EE5"/>
    <w:rsid w:val="000558F7"/>
    <w:rsid w:val="00055B79"/>
    <w:rsid w:val="000600E4"/>
    <w:rsid w:val="000603F7"/>
    <w:rsid w:val="000606BF"/>
    <w:rsid w:val="00060708"/>
    <w:rsid w:val="000612B2"/>
    <w:rsid w:val="00063594"/>
    <w:rsid w:val="000643DA"/>
    <w:rsid w:val="000645BF"/>
    <w:rsid w:val="00064FA4"/>
    <w:rsid w:val="000653D5"/>
    <w:rsid w:val="00065A20"/>
    <w:rsid w:val="00066D7D"/>
    <w:rsid w:val="00073101"/>
    <w:rsid w:val="00073AB4"/>
    <w:rsid w:val="00073BA2"/>
    <w:rsid w:val="00073C0C"/>
    <w:rsid w:val="00075752"/>
    <w:rsid w:val="00076126"/>
    <w:rsid w:val="000842C4"/>
    <w:rsid w:val="00084FC6"/>
    <w:rsid w:val="0008504E"/>
    <w:rsid w:val="000855A1"/>
    <w:rsid w:val="00086643"/>
    <w:rsid w:val="00087F99"/>
    <w:rsid w:val="000907E9"/>
    <w:rsid w:val="00091721"/>
    <w:rsid w:val="0009201C"/>
    <w:rsid w:val="000931FF"/>
    <w:rsid w:val="00093CD3"/>
    <w:rsid w:val="000954D3"/>
    <w:rsid w:val="0009561D"/>
    <w:rsid w:val="00096121"/>
    <w:rsid w:val="000A308D"/>
    <w:rsid w:val="000A459F"/>
    <w:rsid w:val="000A5CF3"/>
    <w:rsid w:val="000B142B"/>
    <w:rsid w:val="000B293A"/>
    <w:rsid w:val="000B4578"/>
    <w:rsid w:val="000B6179"/>
    <w:rsid w:val="000B6A2F"/>
    <w:rsid w:val="000C02F4"/>
    <w:rsid w:val="000C03C0"/>
    <w:rsid w:val="000C049F"/>
    <w:rsid w:val="000C1F8F"/>
    <w:rsid w:val="000C4919"/>
    <w:rsid w:val="000C5437"/>
    <w:rsid w:val="000D0963"/>
    <w:rsid w:val="000D1C37"/>
    <w:rsid w:val="000D2D6E"/>
    <w:rsid w:val="000D2E75"/>
    <w:rsid w:val="000D3A15"/>
    <w:rsid w:val="000D3DF9"/>
    <w:rsid w:val="000D433F"/>
    <w:rsid w:val="000D5F2F"/>
    <w:rsid w:val="000D6388"/>
    <w:rsid w:val="000D7675"/>
    <w:rsid w:val="000D7F20"/>
    <w:rsid w:val="000E1048"/>
    <w:rsid w:val="000E1AB6"/>
    <w:rsid w:val="000E24BC"/>
    <w:rsid w:val="000E27A1"/>
    <w:rsid w:val="000E316F"/>
    <w:rsid w:val="000E52AC"/>
    <w:rsid w:val="000E6F98"/>
    <w:rsid w:val="000E7BFB"/>
    <w:rsid w:val="000F0F11"/>
    <w:rsid w:val="000F1227"/>
    <w:rsid w:val="000F1456"/>
    <w:rsid w:val="000F256F"/>
    <w:rsid w:val="000F2C61"/>
    <w:rsid w:val="000F2CD0"/>
    <w:rsid w:val="000F31A0"/>
    <w:rsid w:val="000F4911"/>
    <w:rsid w:val="000F4A22"/>
    <w:rsid w:val="000F545B"/>
    <w:rsid w:val="000F7E88"/>
    <w:rsid w:val="00100AAB"/>
    <w:rsid w:val="00100ABA"/>
    <w:rsid w:val="00102B09"/>
    <w:rsid w:val="00103371"/>
    <w:rsid w:val="00105B0D"/>
    <w:rsid w:val="00105FC3"/>
    <w:rsid w:val="00110010"/>
    <w:rsid w:val="001106D5"/>
    <w:rsid w:val="00111034"/>
    <w:rsid w:val="001129E8"/>
    <w:rsid w:val="0011334E"/>
    <w:rsid w:val="00113625"/>
    <w:rsid w:val="00115B83"/>
    <w:rsid w:val="0012194A"/>
    <w:rsid w:val="00121DD3"/>
    <w:rsid w:val="00123A47"/>
    <w:rsid w:val="00124958"/>
    <w:rsid w:val="00131F0F"/>
    <w:rsid w:val="00132A32"/>
    <w:rsid w:val="0013341F"/>
    <w:rsid w:val="001336EE"/>
    <w:rsid w:val="0013479C"/>
    <w:rsid w:val="0013628A"/>
    <w:rsid w:val="00136A02"/>
    <w:rsid w:val="001376F9"/>
    <w:rsid w:val="00150BAA"/>
    <w:rsid w:val="001519A3"/>
    <w:rsid w:val="001522DF"/>
    <w:rsid w:val="001531F5"/>
    <w:rsid w:val="0015362A"/>
    <w:rsid w:val="001537BA"/>
    <w:rsid w:val="00153852"/>
    <w:rsid w:val="00154FC9"/>
    <w:rsid w:val="00155F8F"/>
    <w:rsid w:val="001573D3"/>
    <w:rsid w:val="001576B0"/>
    <w:rsid w:val="001629FF"/>
    <w:rsid w:val="00163083"/>
    <w:rsid w:val="00164AA3"/>
    <w:rsid w:val="00165135"/>
    <w:rsid w:val="001708C2"/>
    <w:rsid w:val="001746A6"/>
    <w:rsid w:val="00176407"/>
    <w:rsid w:val="0018302E"/>
    <w:rsid w:val="0018456E"/>
    <w:rsid w:val="00185349"/>
    <w:rsid w:val="001858A9"/>
    <w:rsid w:val="00185DA7"/>
    <w:rsid w:val="001867DC"/>
    <w:rsid w:val="00186E7F"/>
    <w:rsid w:val="001878A9"/>
    <w:rsid w:val="00190936"/>
    <w:rsid w:val="00190F56"/>
    <w:rsid w:val="00190FC9"/>
    <w:rsid w:val="001911D1"/>
    <w:rsid w:val="00191511"/>
    <w:rsid w:val="0019263B"/>
    <w:rsid w:val="001930CD"/>
    <w:rsid w:val="00193A98"/>
    <w:rsid w:val="0019453B"/>
    <w:rsid w:val="001951AF"/>
    <w:rsid w:val="001951FE"/>
    <w:rsid w:val="001A09D0"/>
    <w:rsid w:val="001A19C4"/>
    <w:rsid w:val="001A3913"/>
    <w:rsid w:val="001A3D41"/>
    <w:rsid w:val="001A5184"/>
    <w:rsid w:val="001B000B"/>
    <w:rsid w:val="001B0D49"/>
    <w:rsid w:val="001B35B3"/>
    <w:rsid w:val="001B4584"/>
    <w:rsid w:val="001B67DB"/>
    <w:rsid w:val="001C13A4"/>
    <w:rsid w:val="001C1426"/>
    <w:rsid w:val="001C234A"/>
    <w:rsid w:val="001C38DB"/>
    <w:rsid w:val="001C3FA7"/>
    <w:rsid w:val="001C52FA"/>
    <w:rsid w:val="001C5F76"/>
    <w:rsid w:val="001C6503"/>
    <w:rsid w:val="001C7964"/>
    <w:rsid w:val="001C7DFD"/>
    <w:rsid w:val="001D2A80"/>
    <w:rsid w:val="001D2D96"/>
    <w:rsid w:val="001D3C92"/>
    <w:rsid w:val="001D48DD"/>
    <w:rsid w:val="001D5E89"/>
    <w:rsid w:val="001E077F"/>
    <w:rsid w:val="001E1C18"/>
    <w:rsid w:val="001E1C1E"/>
    <w:rsid w:val="001E2495"/>
    <w:rsid w:val="001E2794"/>
    <w:rsid w:val="001E39C9"/>
    <w:rsid w:val="001E69D9"/>
    <w:rsid w:val="001E6A3D"/>
    <w:rsid w:val="001E6AA9"/>
    <w:rsid w:val="001F05BF"/>
    <w:rsid w:val="001F36C9"/>
    <w:rsid w:val="001F37BB"/>
    <w:rsid w:val="001F76D5"/>
    <w:rsid w:val="00200123"/>
    <w:rsid w:val="002027A6"/>
    <w:rsid w:val="00202891"/>
    <w:rsid w:val="00204280"/>
    <w:rsid w:val="00204942"/>
    <w:rsid w:val="00205877"/>
    <w:rsid w:val="00207622"/>
    <w:rsid w:val="002110A7"/>
    <w:rsid w:val="00212F1E"/>
    <w:rsid w:val="00212F81"/>
    <w:rsid w:val="0021392A"/>
    <w:rsid w:val="00215E2B"/>
    <w:rsid w:val="002167FF"/>
    <w:rsid w:val="00216C69"/>
    <w:rsid w:val="00216CB4"/>
    <w:rsid w:val="00217807"/>
    <w:rsid w:val="00217CBE"/>
    <w:rsid w:val="00221C8A"/>
    <w:rsid w:val="0022299C"/>
    <w:rsid w:val="00224F2E"/>
    <w:rsid w:val="00226FFD"/>
    <w:rsid w:val="002308CA"/>
    <w:rsid w:val="002327C2"/>
    <w:rsid w:val="00232964"/>
    <w:rsid w:val="00232FA1"/>
    <w:rsid w:val="002333DD"/>
    <w:rsid w:val="00233577"/>
    <w:rsid w:val="002357E7"/>
    <w:rsid w:val="00236F8D"/>
    <w:rsid w:val="00237664"/>
    <w:rsid w:val="00242703"/>
    <w:rsid w:val="00242755"/>
    <w:rsid w:val="00242BA7"/>
    <w:rsid w:val="00242F32"/>
    <w:rsid w:val="00245745"/>
    <w:rsid w:val="00245858"/>
    <w:rsid w:val="002460D8"/>
    <w:rsid w:val="00246113"/>
    <w:rsid w:val="00246D49"/>
    <w:rsid w:val="0024700C"/>
    <w:rsid w:val="002507E0"/>
    <w:rsid w:val="00250AC9"/>
    <w:rsid w:val="00250B83"/>
    <w:rsid w:val="00252747"/>
    <w:rsid w:val="00254903"/>
    <w:rsid w:val="00255AB1"/>
    <w:rsid w:val="00257372"/>
    <w:rsid w:val="002575AE"/>
    <w:rsid w:val="00257925"/>
    <w:rsid w:val="00261249"/>
    <w:rsid w:val="002622DE"/>
    <w:rsid w:val="0026245A"/>
    <w:rsid w:val="0026307A"/>
    <w:rsid w:val="00263A34"/>
    <w:rsid w:val="00264C47"/>
    <w:rsid w:val="0026689E"/>
    <w:rsid w:val="00266D69"/>
    <w:rsid w:val="0026708A"/>
    <w:rsid w:val="0026733E"/>
    <w:rsid w:val="002735C4"/>
    <w:rsid w:val="00273761"/>
    <w:rsid w:val="00273C27"/>
    <w:rsid w:val="00274DFA"/>
    <w:rsid w:val="002775BF"/>
    <w:rsid w:val="00277B90"/>
    <w:rsid w:val="002811D7"/>
    <w:rsid w:val="00281F6D"/>
    <w:rsid w:val="00283322"/>
    <w:rsid w:val="002834B0"/>
    <w:rsid w:val="00284207"/>
    <w:rsid w:val="00284F34"/>
    <w:rsid w:val="00290D4F"/>
    <w:rsid w:val="0029293E"/>
    <w:rsid w:val="00293F4A"/>
    <w:rsid w:val="002A0DD1"/>
    <w:rsid w:val="002A39C0"/>
    <w:rsid w:val="002A4E72"/>
    <w:rsid w:val="002A5BBC"/>
    <w:rsid w:val="002A76D2"/>
    <w:rsid w:val="002B0170"/>
    <w:rsid w:val="002B0645"/>
    <w:rsid w:val="002B4448"/>
    <w:rsid w:val="002C028F"/>
    <w:rsid w:val="002C02DE"/>
    <w:rsid w:val="002C070D"/>
    <w:rsid w:val="002C1655"/>
    <w:rsid w:val="002C27AA"/>
    <w:rsid w:val="002C3957"/>
    <w:rsid w:val="002C4A94"/>
    <w:rsid w:val="002C4EF6"/>
    <w:rsid w:val="002C6A29"/>
    <w:rsid w:val="002D0563"/>
    <w:rsid w:val="002D110B"/>
    <w:rsid w:val="002D4A8F"/>
    <w:rsid w:val="002D61DD"/>
    <w:rsid w:val="002D652B"/>
    <w:rsid w:val="002D6A32"/>
    <w:rsid w:val="002E1468"/>
    <w:rsid w:val="002E21DB"/>
    <w:rsid w:val="002E2709"/>
    <w:rsid w:val="002E2D31"/>
    <w:rsid w:val="002E4800"/>
    <w:rsid w:val="002E4966"/>
    <w:rsid w:val="002E565F"/>
    <w:rsid w:val="002E5B27"/>
    <w:rsid w:val="002E5D6C"/>
    <w:rsid w:val="002F2758"/>
    <w:rsid w:val="002F283C"/>
    <w:rsid w:val="002F4814"/>
    <w:rsid w:val="002F5F82"/>
    <w:rsid w:val="002F6D0E"/>
    <w:rsid w:val="00300474"/>
    <w:rsid w:val="003023F1"/>
    <w:rsid w:val="00304EEC"/>
    <w:rsid w:val="0030768B"/>
    <w:rsid w:val="0031017A"/>
    <w:rsid w:val="00310498"/>
    <w:rsid w:val="00310A63"/>
    <w:rsid w:val="0031249E"/>
    <w:rsid w:val="00313FF1"/>
    <w:rsid w:val="00314239"/>
    <w:rsid w:val="00317503"/>
    <w:rsid w:val="00317D3E"/>
    <w:rsid w:val="00320BA3"/>
    <w:rsid w:val="00320E5B"/>
    <w:rsid w:val="00322048"/>
    <w:rsid w:val="00323B18"/>
    <w:rsid w:val="00325344"/>
    <w:rsid w:val="00325B38"/>
    <w:rsid w:val="00327042"/>
    <w:rsid w:val="0033073B"/>
    <w:rsid w:val="00330F44"/>
    <w:rsid w:val="00334C86"/>
    <w:rsid w:val="00337043"/>
    <w:rsid w:val="00340ECC"/>
    <w:rsid w:val="00341AD2"/>
    <w:rsid w:val="00342259"/>
    <w:rsid w:val="00342BBA"/>
    <w:rsid w:val="0034387F"/>
    <w:rsid w:val="00345A17"/>
    <w:rsid w:val="0034612E"/>
    <w:rsid w:val="003462D6"/>
    <w:rsid w:val="00353E8C"/>
    <w:rsid w:val="00355A00"/>
    <w:rsid w:val="00362805"/>
    <w:rsid w:val="00363308"/>
    <w:rsid w:val="00364AF8"/>
    <w:rsid w:val="00364B3C"/>
    <w:rsid w:val="00364F0B"/>
    <w:rsid w:val="00365928"/>
    <w:rsid w:val="00365CF0"/>
    <w:rsid w:val="00366D92"/>
    <w:rsid w:val="00366F71"/>
    <w:rsid w:val="00373F80"/>
    <w:rsid w:val="003746E0"/>
    <w:rsid w:val="00375330"/>
    <w:rsid w:val="00375DD3"/>
    <w:rsid w:val="00377B0C"/>
    <w:rsid w:val="0038064F"/>
    <w:rsid w:val="003807E4"/>
    <w:rsid w:val="003819CA"/>
    <w:rsid w:val="00381BB4"/>
    <w:rsid w:val="00386466"/>
    <w:rsid w:val="0038664D"/>
    <w:rsid w:val="0038693F"/>
    <w:rsid w:val="003872C8"/>
    <w:rsid w:val="0038770B"/>
    <w:rsid w:val="003902F2"/>
    <w:rsid w:val="00391244"/>
    <w:rsid w:val="0039343A"/>
    <w:rsid w:val="00393458"/>
    <w:rsid w:val="0039370F"/>
    <w:rsid w:val="00394E23"/>
    <w:rsid w:val="00394EFD"/>
    <w:rsid w:val="0039548D"/>
    <w:rsid w:val="00396A27"/>
    <w:rsid w:val="0039766F"/>
    <w:rsid w:val="00397CCD"/>
    <w:rsid w:val="003A1689"/>
    <w:rsid w:val="003A19A8"/>
    <w:rsid w:val="003A2279"/>
    <w:rsid w:val="003A2D93"/>
    <w:rsid w:val="003A32D8"/>
    <w:rsid w:val="003A5837"/>
    <w:rsid w:val="003B0439"/>
    <w:rsid w:val="003B1A22"/>
    <w:rsid w:val="003B1B51"/>
    <w:rsid w:val="003B30FE"/>
    <w:rsid w:val="003B3128"/>
    <w:rsid w:val="003B513B"/>
    <w:rsid w:val="003B54FC"/>
    <w:rsid w:val="003B5B12"/>
    <w:rsid w:val="003B61C2"/>
    <w:rsid w:val="003B6540"/>
    <w:rsid w:val="003B6705"/>
    <w:rsid w:val="003B7642"/>
    <w:rsid w:val="003C25B5"/>
    <w:rsid w:val="003C2C38"/>
    <w:rsid w:val="003C5A68"/>
    <w:rsid w:val="003C67D2"/>
    <w:rsid w:val="003C6C4B"/>
    <w:rsid w:val="003C6E40"/>
    <w:rsid w:val="003C76F7"/>
    <w:rsid w:val="003D263B"/>
    <w:rsid w:val="003D3187"/>
    <w:rsid w:val="003D31ED"/>
    <w:rsid w:val="003D4AF3"/>
    <w:rsid w:val="003D4B6B"/>
    <w:rsid w:val="003D6522"/>
    <w:rsid w:val="003D7FBB"/>
    <w:rsid w:val="003E069E"/>
    <w:rsid w:val="003E0CC8"/>
    <w:rsid w:val="003E1A94"/>
    <w:rsid w:val="003E2953"/>
    <w:rsid w:val="003E3360"/>
    <w:rsid w:val="003E47B0"/>
    <w:rsid w:val="003E6365"/>
    <w:rsid w:val="003E64CD"/>
    <w:rsid w:val="003E7371"/>
    <w:rsid w:val="003F11CF"/>
    <w:rsid w:val="003F300C"/>
    <w:rsid w:val="003F35B2"/>
    <w:rsid w:val="003F3B46"/>
    <w:rsid w:val="003F4FA8"/>
    <w:rsid w:val="003F56C3"/>
    <w:rsid w:val="003F57B3"/>
    <w:rsid w:val="003F60A4"/>
    <w:rsid w:val="003F61D3"/>
    <w:rsid w:val="003F7319"/>
    <w:rsid w:val="0040061C"/>
    <w:rsid w:val="0040260D"/>
    <w:rsid w:val="004026EC"/>
    <w:rsid w:val="00402896"/>
    <w:rsid w:val="00404C0D"/>
    <w:rsid w:val="00405AE7"/>
    <w:rsid w:val="004069F1"/>
    <w:rsid w:val="00406D22"/>
    <w:rsid w:val="00406F77"/>
    <w:rsid w:val="004114A9"/>
    <w:rsid w:val="00411D5E"/>
    <w:rsid w:val="00412569"/>
    <w:rsid w:val="00412970"/>
    <w:rsid w:val="004135CF"/>
    <w:rsid w:val="00414450"/>
    <w:rsid w:val="004153A9"/>
    <w:rsid w:val="00415C36"/>
    <w:rsid w:val="00416830"/>
    <w:rsid w:val="00416D22"/>
    <w:rsid w:val="00416ED7"/>
    <w:rsid w:val="00417DAE"/>
    <w:rsid w:val="00420BC3"/>
    <w:rsid w:val="00420D65"/>
    <w:rsid w:val="00422607"/>
    <w:rsid w:val="00422DA8"/>
    <w:rsid w:val="00423C08"/>
    <w:rsid w:val="00426C72"/>
    <w:rsid w:val="00427DD8"/>
    <w:rsid w:val="004304C5"/>
    <w:rsid w:val="00430D05"/>
    <w:rsid w:val="0043116A"/>
    <w:rsid w:val="004312FC"/>
    <w:rsid w:val="00431327"/>
    <w:rsid w:val="00431429"/>
    <w:rsid w:val="004322F1"/>
    <w:rsid w:val="004333AB"/>
    <w:rsid w:val="00433621"/>
    <w:rsid w:val="0043409D"/>
    <w:rsid w:val="0043431D"/>
    <w:rsid w:val="004347BA"/>
    <w:rsid w:val="00435EBC"/>
    <w:rsid w:val="00436107"/>
    <w:rsid w:val="00437C59"/>
    <w:rsid w:val="00437DCA"/>
    <w:rsid w:val="00440513"/>
    <w:rsid w:val="004406A2"/>
    <w:rsid w:val="004414EF"/>
    <w:rsid w:val="004416A0"/>
    <w:rsid w:val="0044199D"/>
    <w:rsid w:val="00441A36"/>
    <w:rsid w:val="00441A74"/>
    <w:rsid w:val="0044334A"/>
    <w:rsid w:val="004473CF"/>
    <w:rsid w:val="00451484"/>
    <w:rsid w:val="004539D4"/>
    <w:rsid w:val="00454F9C"/>
    <w:rsid w:val="004569D1"/>
    <w:rsid w:val="00457932"/>
    <w:rsid w:val="00460F46"/>
    <w:rsid w:val="00461504"/>
    <w:rsid w:val="004632E2"/>
    <w:rsid w:val="004636BB"/>
    <w:rsid w:val="00464044"/>
    <w:rsid w:val="00467987"/>
    <w:rsid w:val="00467AC5"/>
    <w:rsid w:val="004703B6"/>
    <w:rsid w:val="004717F3"/>
    <w:rsid w:val="004722D8"/>
    <w:rsid w:val="00472A60"/>
    <w:rsid w:val="004735D5"/>
    <w:rsid w:val="00477B40"/>
    <w:rsid w:val="00480129"/>
    <w:rsid w:val="004801CD"/>
    <w:rsid w:val="00482B93"/>
    <w:rsid w:val="00487461"/>
    <w:rsid w:val="004879E4"/>
    <w:rsid w:val="00490D6B"/>
    <w:rsid w:val="0049350A"/>
    <w:rsid w:val="004940E1"/>
    <w:rsid w:val="00494C86"/>
    <w:rsid w:val="004952C8"/>
    <w:rsid w:val="00497FA9"/>
    <w:rsid w:val="004A20A3"/>
    <w:rsid w:val="004A2DA0"/>
    <w:rsid w:val="004A3E66"/>
    <w:rsid w:val="004A3FDF"/>
    <w:rsid w:val="004A60D1"/>
    <w:rsid w:val="004A63DD"/>
    <w:rsid w:val="004A6CA7"/>
    <w:rsid w:val="004A7150"/>
    <w:rsid w:val="004A747E"/>
    <w:rsid w:val="004A7ADF"/>
    <w:rsid w:val="004B0DDB"/>
    <w:rsid w:val="004B197F"/>
    <w:rsid w:val="004B26DD"/>
    <w:rsid w:val="004B357B"/>
    <w:rsid w:val="004B3CAF"/>
    <w:rsid w:val="004B3E91"/>
    <w:rsid w:val="004B4C0B"/>
    <w:rsid w:val="004B6392"/>
    <w:rsid w:val="004C02C9"/>
    <w:rsid w:val="004C1923"/>
    <w:rsid w:val="004C248C"/>
    <w:rsid w:val="004C2AFE"/>
    <w:rsid w:val="004C4231"/>
    <w:rsid w:val="004C67E0"/>
    <w:rsid w:val="004C6CB4"/>
    <w:rsid w:val="004C7A56"/>
    <w:rsid w:val="004C7CAB"/>
    <w:rsid w:val="004D0FCC"/>
    <w:rsid w:val="004D13ED"/>
    <w:rsid w:val="004D1557"/>
    <w:rsid w:val="004D1658"/>
    <w:rsid w:val="004D16B6"/>
    <w:rsid w:val="004D3689"/>
    <w:rsid w:val="004D52D3"/>
    <w:rsid w:val="004D59EF"/>
    <w:rsid w:val="004D7F72"/>
    <w:rsid w:val="004E04CC"/>
    <w:rsid w:val="004E385F"/>
    <w:rsid w:val="004E4358"/>
    <w:rsid w:val="004E543A"/>
    <w:rsid w:val="004E5D54"/>
    <w:rsid w:val="004E63AB"/>
    <w:rsid w:val="004E6EE9"/>
    <w:rsid w:val="004F4FE0"/>
    <w:rsid w:val="004F7089"/>
    <w:rsid w:val="004F7EB0"/>
    <w:rsid w:val="004F7FA5"/>
    <w:rsid w:val="004F7FC4"/>
    <w:rsid w:val="00500698"/>
    <w:rsid w:val="00500A61"/>
    <w:rsid w:val="00502562"/>
    <w:rsid w:val="00503435"/>
    <w:rsid w:val="00504F1F"/>
    <w:rsid w:val="00506218"/>
    <w:rsid w:val="005068EA"/>
    <w:rsid w:val="00507994"/>
    <w:rsid w:val="00512201"/>
    <w:rsid w:val="00513F37"/>
    <w:rsid w:val="00514E86"/>
    <w:rsid w:val="0051690E"/>
    <w:rsid w:val="00517C93"/>
    <w:rsid w:val="0052128D"/>
    <w:rsid w:val="00521FCB"/>
    <w:rsid w:val="00522F46"/>
    <w:rsid w:val="00523136"/>
    <w:rsid w:val="00523633"/>
    <w:rsid w:val="00525496"/>
    <w:rsid w:val="005257C4"/>
    <w:rsid w:val="00525815"/>
    <w:rsid w:val="005258CC"/>
    <w:rsid w:val="00525985"/>
    <w:rsid w:val="00525AAF"/>
    <w:rsid w:val="00525C35"/>
    <w:rsid w:val="00526CE0"/>
    <w:rsid w:val="0052752C"/>
    <w:rsid w:val="005322D8"/>
    <w:rsid w:val="00532460"/>
    <w:rsid w:val="00532CB5"/>
    <w:rsid w:val="005330BF"/>
    <w:rsid w:val="00533E2E"/>
    <w:rsid w:val="00534212"/>
    <w:rsid w:val="0053425A"/>
    <w:rsid w:val="00536847"/>
    <w:rsid w:val="0054075A"/>
    <w:rsid w:val="005409B7"/>
    <w:rsid w:val="005416EB"/>
    <w:rsid w:val="00541F9E"/>
    <w:rsid w:val="005420E4"/>
    <w:rsid w:val="005432F3"/>
    <w:rsid w:val="00543EC4"/>
    <w:rsid w:val="005443EE"/>
    <w:rsid w:val="00545971"/>
    <w:rsid w:val="00545AA1"/>
    <w:rsid w:val="00550CF0"/>
    <w:rsid w:val="0055557F"/>
    <w:rsid w:val="005562A2"/>
    <w:rsid w:val="00556859"/>
    <w:rsid w:val="00557510"/>
    <w:rsid w:val="0055799D"/>
    <w:rsid w:val="00560158"/>
    <w:rsid w:val="005611BA"/>
    <w:rsid w:val="00561EC9"/>
    <w:rsid w:val="00562119"/>
    <w:rsid w:val="005622E6"/>
    <w:rsid w:val="005648D9"/>
    <w:rsid w:val="00566394"/>
    <w:rsid w:val="00570767"/>
    <w:rsid w:val="00571697"/>
    <w:rsid w:val="00571AE3"/>
    <w:rsid w:val="00571C94"/>
    <w:rsid w:val="00571F44"/>
    <w:rsid w:val="0057209D"/>
    <w:rsid w:val="00573698"/>
    <w:rsid w:val="00573757"/>
    <w:rsid w:val="0057429E"/>
    <w:rsid w:val="00574810"/>
    <w:rsid w:val="00575342"/>
    <w:rsid w:val="00575F06"/>
    <w:rsid w:val="0057613F"/>
    <w:rsid w:val="005772FF"/>
    <w:rsid w:val="00580652"/>
    <w:rsid w:val="00582CEA"/>
    <w:rsid w:val="0058363A"/>
    <w:rsid w:val="00583F62"/>
    <w:rsid w:val="005853C2"/>
    <w:rsid w:val="00585CB5"/>
    <w:rsid w:val="00586E64"/>
    <w:rsid w:val="00587E64"/>
    <w:rsid w:val="00590D69"/>
    <w:rsid w:val="00591A23"/>
    <w:rsid w:val="00591EED"/>
    <w:rsid w:val="00592527"/>
    <w:rsid w:val="0059257C"/>
    <w:rsid w:val="005952C2"/>
    <w:rsid w:val="00595EAC"/>
    <w:rsid w:val="00597078"/>
    <w:rsid w:val="005A006F"/>
    <w:rsid w:val="005A059C"/>
    <w:rsid w:val="005A26D4"/>
    <w:rsid w:val="005A3CBE"/>
    <w:rsid w:val="005A678F"/>
    <w:rsid w:val="005A7D48"/>
    <w:rsid w:val="005B0996"/>
    <w:rsid w:val="005B0FC7"/>
    <w:rsid w:val="005B18DC"/>
    <w:rsid w:val="005B19C3"/>
    <w:rsid w:val="005B232F"/>
    <w:rsid w:val="005B47B0"/>
    <w:rsid w:val="005B5A0F"/>
    <w:rsid w:val="005B5F1E"/>
    <w:rsid w:val="005B72D2"/>
    <w:rsid w:val="005B7D8E"/>
    <w:rsid w:val="005C0A39"/>
    <w:rsid w:val="005C17EB"/>
    <w:rsid w:val="005C2661"/>
    <w:rsid w:val="005C4EAF"/>
    <w:rsid w:val="005C5E8D"/>
    <w:rsid w:val="005C5FE7"/>
    <w:rsid w:val="005C61E4"/>
    <w:rsid w:val="005C73BA"/>
    <w:rsid w:val="005D128A"/>
    <w:rsid w:val="005D1C39"/>
    <w:rsid w:val="005D3668"/>
    <w:rsid w:val="005D37D9"/>
    <w:rsid w:val="005D3BB9"/>
    <w:rsid w:val="005D3FFC"/>
    <w:rsid w:val="005D46AA"/>
    <w:rsid w:val="005D52A5"/>
    <w:rsid w:val="005D59F5"/>
    <w:rsid w:val="005D68FC"/>
    <w:rsid w:val="005E0760"/>
    <w:rsid w:val="005E0998"/>
    <w:rsid w:val="005E175F"/>
    <w:rsid w:val="005E2391"/>
    <w:rsid w:val="005E297E"/>
    <w:rsid w:val="005E3B20"/>
    <w:rsid w:val="005E3BD5"/>
    <w:rsid w:val="005E47E1"/>
    <w:rsid w:val="005E4ED8"/>
    <w:rsid w:val="005F028C"/>
    <w:rsid w:val="005F208F"/>
    <w:rsid w:val="005F2AD3"/>
    <w:rsid w:val="005F2CC1"/>
    <w:rsid w:val="005F4F04"/>
    <w:rsid w:val="005F5541"/>
    <w:rsid w:val="005F5E7A"/>
    <w:rsid w:val="005F67A6"/>
    <w:rsid w:val="005F67B7"/>
    <w:rsid w:val="005F6D0D"/>
    <w:rsid w:val="005F7076"/>
    <w:rsid w:val="005F72E4"/>
    <w:rsid w:val="00603059"/>
    <w:rsid w:val="0060368D"/>
    <w:rsid w:val="00603A6C"/>
    <w:rsid w:val="00604C1E"/>
    <w:rsid w:val="00605AA0"/>
    <w:rsid w:val="00610DA8"/>
    <w:rsid w:val="00611333"/>
    <w:rsid w:val="006117C9"/>
    <w:rsid w:val="006126E2"/>
    <w:rsid w:val="0061278A"/>
    <w:rsid w:val="0061460F"/>
    <w:rsid w:val="00615545"/>
    <w:rsid w:val="006157F4"/>
    <w:rsid w:val="00615AC1"/>
    <w:rsid w:val="00615B1F"/>
    <w:rsid w:val="00616353"/>
    <w:rsid w:val="00616A47"/>
    <w:rsid w:val="00617187"/>
    <w:rsid w:val="006178A5"/>
    <w:rsid w:val="00617F6D"/>
    <w:rsid w:val="00621954"/>
    <w:rsid w:val="0062460D"/>
    <w:rsid w:val="00625FC5"/>
    <w:rsid w:val="006274F6"/>
    <w:rsid w:val="006275A5"/>
    <w:rsid w:val="00627F5C"/>
    <w:rsid w:val="00627F75"/>
    <w:rsid w:val="006307B3"/>
    <w:rsid w:val="006307E9"/>
    <w:rsid w:val="00631DDB"/>
    <w:rsid w:val="0063231D"/>
    <w:rsid w:val="00632F1F"/>
    <w:rsid w:val="00634AED"/>
    <w:rsid w:val="00635BDA"/>
    <w:rsid w:val="00640C3F"/>
    <w:rsid w:val="00640CD2"/>
    <w:rsid w:val="00641458"/>
    <w:rsid w:val="00647D9B"/>
    <w:rsid w:val="00651FEB"/>
    <w:rsid w:val="00652989"/>
    <w:rsid w:val="006529FC"/>
    <w:rsid w:val="0065748E"/>
    <w:rsid w:val="00657A76"/>
    <w:rsid w:val="006601C2"/>
    <w:rsid w:val="00660E17"/>
    <w:rsid w:val="00664F3C"/>
    <w:rsid w:val="00666B08"/>
    <w:rsid w:val="006677C2"/>
    <w:rsid w:val="00670179"/>
    <w:rsid w:val="0067155C"/>
    <w:rsid w:val="00672056"/>
    <w:rsid w:val="00672856"/>
    <w:rsid w:val="006733A5"/>
    <w:rsid w:val="00680426"/>
    <w:rsid w:val="006821DC"/>
    <w:rsid w:val="00682A3B"/>
    <w:rsid w:val="00683E7D"/>
    <w:rsid w:val="00685991"/>
    <w:rsid w:val="006866FF"/>
    <w:rsid w:val="00690739"/>
    <w:rsid w:val="00691408"/>
    <w:rsid w:val="00692327"/>
    <w:rsid w:val="00693A63"/>
    <w:rsid w:val="00693BC2"/>
    <w:rsid w:val="006941B8"/>
    <w:rsid w:val="006949EB"/>
    <w:rsid w:val="00694D73"/>
    <w:rsid w:val="00695E1F"/>
    <w:rsid w:val="006975EB"/>
    <w:rsid w:val="006977C4"/>
    <w:rsid w:val="006A0126"/>
    <w:rsid w:val="006A1C2A"/>
    <w:rsid w:val="006A440F"/>
    <w:rsid w:val="006A5F74"/>
    <w:rsid w:val="006B140B"/>
    <w:rsid w:val="006B172D"/>
    <w:rsid w:val="006B5076"/>
    <w:rsid w:val="006B6700"/>
    <w:rsid w:val="006C3560"/>
    <w:rsid w:val="006C3A7D"/>
    <w:rsid w:val="006C4615"/>
    <w:rsid w:val="006C5ACB"/>
    <w:rsid w:val="006C7070"/>
    <w:rsid w:val="006D0FF6"/>
    <w:rsid w:val="006D15DE"/>
    <w:rsid w:val="006D2C6C"/>
    <w:rsid w:val="006D2ED7"/>
    <w:rsid w:val="006D48EE"/>
    <w:rsid w:val="006D4D4E"/>
    <w:rsid w:val="006D4F1F"/>
    <w:rsid w:val="006D5E9A"/>
    <w:rsid w:val="006D6491"/>
    <w:rsid w:val="006D723B"/>
    <w:rsid w:val="006E0B01"/>
    <w:rsid w:val="006E0BE7"/>
    <w:rsid w:val="006E0D53"/>
    <w:rsid w:val="006E3B9B"/>
    <w:rsid w:val="006E3F09"/>
    <w:rsid w:val="006E5058"/>
    <w:rsid w:val="006E5E9E"/>
    <w:rsid w:val="006E649C"/>
    <w:rsid w:val="006E6B76"/>
    <w:rsid w:val="006E71B5"/>
    <w:rsid w:val="006E7308"/>
    <w:rsid w:val="006E7418"/>
    <w:rsid w:val="006F0012"/>
    <w:rsid w:val="006F1933"/>
    <w:rsid w:val="006F1BD3"/>
    <w:rsid w:val="006F493A"/>
    <w:rsid w:val="006F534A"/>
    <w:rsid w:val="006F5D74"/>
    <w:rsid w:val="006F683D"/>
    <w:rsid w:val="006F6CE2"/>
    <w:rsid w:val="0070018B"/>
    <w:rsid w:val="007001A2"/>
    <w:rsid w:val="0070030C"/>
    <w:rsid w:val="007003E7"/>
    <w:rsid w:val="00700A48"/>
    <w:rsid w:val="00700E0F"/>
    <w:rsid w:val="0070245B"/>
    <w:rsid w:val="0070374A"/>
    <w:rsid w:val="00704592"/>
    <w:rsid w:val="00704BBF"/>
    <w:rsid w:val="0070571E"/>
    <w:rsid w:val="00705BD6"/>
    <w:rsid w:val="007060F2"/>
    <w:rsid w:val="00706D61"/>
    <w:rsid w:val="00706FFF"/>
    <w:rsid w:val="0070740D"/>
    <w:rsid w:val="007108D8"/>
    <w:rsid w:val="00710B81"/>
    <w:rsid w:val="00712649"/>
    <w:rsid w:val="00712D7B"/>
    <w:rsid w:val="007132E8"/>
    <w:rsid w:val="00713C4E"/>
    <w:rsid w:val="00713E89"/>
    <w:rsid w:val="00713FC7"/>
    <w:rsid w:val="007143BB"/>
    <w:rsid w:val="007149D5"/>
    <w:rsid w:val="00714B3D"/>
    <w:rsid w:val="0071623F"/>
    <w:rsid w:val="0071635E"/>
    <w:rsid w:val="00717910"/>
    <w:rsid w:val="007214F6"/>
    <w:rsid w:val="00721E71"/>
    <w:rsid w:val="0072219E"/>
    <w:rsid w:val="00722B19"/>
    <w:rsid w:val="00724A4F"/>
    <w:rsid w:val="007250E5"/>
    <w:rsid w:val="0072527D"/>
    <w:rsid w:val="0072560C"/>
    <w:rsid w:val="0072592D"/>
    <w:rsid w:val="00725CE8"/>
    <w:rsid w:val="00726271"/>
    <w:rsid w:val="00726356"/>
    <w:rsid w:val="007303FE"/>
    <w:rsid w:val="00730AA9"/>
    <w:rsid w:val="00731D33"/>
    <w:rsid w:val="00733170"/>
    <w:rsid w:val="007339D5"/>
    <w:rsid w:val="00734659"/>
    <w:rsid w:val="00740A9C"/>
    <w:rsid w:val="0074121B"/>
    <w:rsid w:val="007434CE"/>
    <w:rsid w:val="007439C8"/>
    <w:rsid w:val="00743F53"/>
    <w:rsid w:val="00744399"/>
    <w:rsid w:val="00744629"/>
    <w:rsid w:val="00744FF6"/>
    <w:rsid w:val="00747512"/>
    <w:rsid w:val="0075268D"/>
    <w:rsid w:val="00752A24"/>
    <w:rsid w:val="00752BE3"/>
    <w:rsid w:val="007535B7"/>
    <w:rsid w:val="00754866"/>
    <w:rsid w:val="00754C2E"/>
    <w:rsid w:val="00754F61"/>
    <w:rsid w:val="00754FFE"/>
    <w:rsid w:val="007554C5"/>
    <w:rsid w:val="00755B75"/>
    <w:rsid w:val="0075664C"/>
    <w:rsid w:val="00756A35"/>
    <w:rsid w:val="007579A2"/>
    <w:rsid w:val="00757BC1"/>
    <w:rsid w:val="00761760"/>
    <w:rsid w:val="00762297"/>
    <w:rsid w:val="00764762"/>
    <w:rsid w:val="007648BE"/>
    <w:rsid w:val="00764DB0"/>
    <w:rsid w:val="00765EFA"/>
    <w:rsid w:val="007709FC"/>
    <w:rsid w:val="007716BC"/>
    <w:rsid w:val="00773F23"/>
    <w:rsid w:val="00775A19"/>
    <w:rsid w:val="00776282"/>
    <w:rsid w:val="00776851"/>
    <w:rsid w:val="00777A99"/>
    <w:rsid w:val="00780EFB"/>
    <w:rsid w:val="0078155D"/>
    <w:rsid w:val="00782136"/>
    <w:rsid w:val="00782979"/>
    <w:rsid w:val="0078649C"/>
    <w:rsid w:val="00786DD1"/>
    <w:rsid w:val="0079160A"/>
    <w:rsid w:val="00794BBB"/>
    <w:rsid w:val="00795319"/>
    <w:rsid w:val="00795FF8"/>
    <w:rsid w:val="007960A0"/>
    <w:rsid w:val="00796D19"/>
    <w:rsid w:val="007A233F"/>
    <w:rsid w:val="007A276D"/>
    <w:rsid w:val="007B2610"/>
    <w:rsid w:val="007B53A3"/>
    <w:rsid w:val="007B5986"/>
    <w:rsid w:val="007B7CE3"/>
    <w:rsid w:val="007C0915"/>
    <w:rsid w:val="007C21B0"/>
    <w:rsid w:val="007C3747"/>
    <w:rsid w:val="007C434B"/>
    <w:rsid w:val="007C4CFE"/>
    <w:rsid w:val="007C5647"/>
    <w:rsid w:val="007C5D7D"/>
    <w:rsid w:val="007C6774"/>
    <w:rsid w:val="007C6828"/>
    <w:rsid w:val="007C75A7"/>
    <w:rsid w:val="007C7B67"/>
    <w:rsid w:val="007C7CE6"/>
    <w:rsid w:val="007D16EF"/>
    <w:rsid w:val="007D2562"/>
    <w:rsid w:val="007D2EFC"/>
    <w:rsid w:val="007D30C3"/>
    <w:rsid w:val="007D38DD"/>
    <w:rsid w:val="007D451A"/>
    <w:rsid w:val="007D55A4"/>
    <w:rsid w:val="007D58E2"/>
    <w:rsid w:val="007D5E95"/>
    <w:rsid w:val="007D6875"/>
    <w:rsid w:val="007E05F2"/>
    <w:rsid w:val="007E1ECC"/>
    <w:rsid w:val="007E288E"/>
    <w:rsid w:val="007E6EE8"/>
    <w:rsid w:val="007E72D0"/>
    <w:rsid w:val="007E794E"/>
    <w:rsid w:val="007F16E0"/>
    <w:rsid w:val="007F39CD"/>
    <w:rsid w:val="007F3F6C"/>
    <w:rsid w:val="007F5A7F"/>
    <w:rsid w:val="007F62B7"/>
    <w:rsid w:val="007F7368"/>
    <w:rsid w:val="00800086"/>
    <w:rsid w:val="00800AFF"/>
    <w:rsid w:val="008066A1"/>
    <w:rsid w:val="00806966"/>
    <w:rsid w:val="0080706B"/>
    <w:rsid w:val="00807E38"/>
    <w:rsid w:val="00810509"/>
    <w:rsid w:val="0081366E"/>
    <w:rsid w:val="00813AE5"/>
    <w:rsid w:val="00815010"/>
    <w:rsid w:val="00817A3C"/>
    <w:rsid w:val="008230FC"/>
    <w:rsid w:val="0082397A"/>
    <w:rsid w:val="0082500C"/>
    <w:rsid w:val="00830C8E"/>
    <w:rsid w:val="00831CAF"/>
    <w:rsid w:val="00832158"/>
    <w:rsid w:val="00833CCD"/>
    <w:rsid w:val="0083657F"/>
    <w:rsid w:val="00837086"/>
    <w:rsid w:val="0083722B"/>
    <w:rsid w:val="00843E58"/>
    <w:rsid w:val="00844616"/>
    <w:rsid w:val="008514EA"/>
    <w:rsid w:val="00851CAE"/>
    <w:rsid w:val="00853144"/>
    <w:rsid w:val="0085336D"/>
    <w:rsid w:val="00855879"/>
    <w:rsid w:val="00860F75"/>
    <w:rsid w:val="00861102"/>
    <w:rsid w:val="00861DC2"/>
    <w:rsid w:val="008631D2"/>
    <w:rsid w:val="008635F0"/>
    <w:rsid w:val="00865223"/>
    <w:rsid w:val="00866090"/>
    <w:rsid w:val="00867B03"/>
    <w:rsid w:val="00870A41"/>
    <w:rsid w:val="00870EDF"/>
    <w:rsid w:val="008721BB"/>
    <w:rsid w:val="0087371B"/>
    <w:rsid w:val="008738D8"/>
    <w:rsid w:val="008747FA"/>
    <w:rsid w:val="00875E10"/>
    <w:rsid w:val="00877086"/>
    <w:rsid w:val="00877CBE"/>
    <w:rsid w:val="00877F9C"/>
    <w:rsid w:val="00880229"/>
    <w:rsid w:val="008803C3"/>
    <w:rsid w:val="008804F5"/>
    <w:rsid w:val="0088136C"/>
    <w:rsid w:val="00881644"/>
    <w:rsid w:val="008816C7"/>
    <w:rsid w:val="0088237C"/>
    <w:rsid w:val="008855A1"/>
    <w:rsid w:val="00885BBE"/>
    <w:rsid w:val="0088710A"/>
    <w:rsid w:val="00891928"/>
    <w:rsid w:val="008934F9"/>
    <w:rsid w:val="00894281"/>
    <w:rsid w:val="008A5762"/>
    <w:rsid w:val="008A7277"/>
    <w:rsid w:val="008A7DAE"/>
    <w:rsid w:val="008B22A6"/>
    <w:rsid w:val="008B23C9"/>
    <w:rsid w:val="008B3B8D"/>
    <w:rsid w:val="008B433C"/>
    <w:rsid w:val="008B52BB"/>
    <w:rsid w:val="008B5A88"/>
    <w:rsid w:val="008C05F0"/>
    <w:rsid w:val="008C1337"/>
    <w:rsid w:val="008C1698"/>
    <w:rsid w:val="008C26AF"/>
    <w:rsid w:val="008C381F"/>
    <w:rsid w:val="008C392E"/>
    <w:rsid w:val="008C3FAF"/>
    <w:rsid w:val="008C42F9"/>
    <w:rsid w:val="008C49CA"/>
    <w:rsid w:val="008C4D2B"/>
    <w:rsid w:val="008C4DEC"/>
    <w:rsid w:val="008C604C"/>
    <w:rsid w:val="008C6AF8"/>
    <w:rsid w:val="008C7BCA"/>
    <w:rsid w:val="008D018E"/>
    <w:rsid w:val="008D072F"/>
    <w:rsid w:val="008D1B1C"/>
    <w:rsid w:val="008D1EC7"/>
    <w:rsid w:val="008D26E6"/>
    <w:rsid w:val="008D3385"/>
    <w:rsid w:val="008D47A4"/>
    <w:rsid w:val="008D4CC3"/>
    <w:rsid w:val="008D4DF4"/>
    <w:rsid w:val="008D6296"/>
    <w:rsid w:val="008D6949"/>
    <w:rsid w:val="008D6A28"/>
    <w:rsid w:val="008E1398"/>
    <w:rsid w:val="008E1934"/>
    <w:rsid w:val="008E28E6"/>
    <w:rsid w:val="008E33C4"/>
    <w:rsid w:val="008E44CC"/>
    <w:rsid w:val="008E69DB"/>
    <w:rsid w:val="008E6D0A"/>
    <w:rsid w:val="008E7336"/>
    <w:rsid w:val="008F060E"/>
    <w:rsid w:val="008F061D"/>
    <w:rsid w:val="008F0FCE"/>
    <w:rsid w:val="008F398A"/>
    <w:rsid w:val="008F56A5"/>
    <w:rsid w:val="008F62DB"/>
    <w:rsid w:val="008F6835"/>
    <w:rsid w:val="008F68C2"/>
    <w:rsid w:val="008F6DF7"/>
    <w:rsid w:val="00902885"/>
    <w:rsid w:val="00903254"/>
    <w:rsid w:val="00903648"/>
    <w:rsid w:val="0090411E"/>
    <w:rsid w:val="00911C37"/>
    <w:rsid w:val="00916318"/>
    <w:rsid w:val="00920306"/>
    <w:rsid w:val="00922909"/>
    <w:rsid w:val="00923076"/>
    <w:rsid w:val="00923696"/>
    <w:rsid w:val="00923AF8"/>
    <w:rsid w:val="00925783"/>
    <w:rsid w:val="00926A2B"/>
    <w:rsid w:val="009274C2"/>
    <w:rsid w:val="0092756B"/>
    <w:rsid w:val="00930454"/>
    <w:rsid w:val="0093203F"/>
    <w:rsid w:val="00932657"/>
    <w:rsid w:val="009337C9"/>
    <w:rsid w:val="00935F9E"/>
    <w:rsid w:val="00937ABB"/>
    <w:rsid w:val="00940BB8"/>
    <w:rsid w:val="009417D3"/>
    <w:rsid w:val="00942AAC"/>
    <w:rsid w:val="00944217"/>
    <w:rsid w:val="0094558B"/>
    <w:rsid w:val="00945FDA"/>
    <w:rsid w:val="009468EA"/>
    <w:rsid w:val="00947E85"/>
    <w:rsid w:val="00951704"/>
    <w:rsid w:val="00951BA2"/>
    <w:rsid w:val="009537E4"/>
    <w:rsid w:val="00954EA2"/>
    <w:rsid w:val="0095624A"/>
    <w:rsid w:val="0095770E"/>
    <w:rsid w:val="00957AC7"/>
    <w:rsid w:val="00957DB2"/>
    <w:rsid w:val="009608E5"/>
    <w:rsid w:val="009652DA"/>
    <w:rsid w:val="0096572F"/>
    <w:rsid w:val="00965A7F"/>
    <w:rsid w:val="00967511"/>
    <w:rsid w:val="00970035"/>
    <w:rsid w:val="00971A5C"/>
    <w:rsid w:val="00973331"/>
    <w:rsid w:val="0097342F"/>
    <w:rsid w:val="00974C5A"/>
    <w:rsid w:val="00975123"/>
    <w:rsid w:val="00975221"/>
    <w:rsid w:val="00976141"/>
    <w:rsid w:val="00976275"/>
    <w:rsid w:val="00976800"/>
    <w:rsid w:val="00977ECF"/>
    <w:rsid w:val="00980FC9"/>
    <w:rsid w:val="00981DC5"/>
    <w:rsid w:val="009824A9"/>
    <w:rsid w:val="00987265"/>
    <w:rsid w:val="00987E08"/>
    <w:rsid w:val="0099207C"/>
    <w:rsid w:val="009924AC"/>
    <w:rsid w:val="00993256"/>
    <w:rsid w:val="009934A7"/>
    <w:rsid w:val="0099369A"/>
    <w:rsid w:val="009950D5"/>
    <w:rsid w:val="00995739"/>
    <w:rsid w:val="009964A4"/>
    <w:rsid w:val="00996C4C"/>
    <w:rsid w:val="00997A39"/>
    <w:rsid w:val="009A0B13"/>
    <w:rsid w:val="009A60C9"/>
    <w:rsid w:val="009A6B75"/>
    <w:rsid w:val="009B2B0B"/>
    <w:rsid w:val="009B3E8A"/>
    <w:rsid w:val="009B4244"/>
    <w:rsid w:val="009B60AB"/>
    <w:rsid w:val="009B674E"/>
    <w:rsid w:val="009C0BA1"/>
    <w:rsid w:val="009C1725"/>
    <w:rsid w:val="009C449B"/>
    <w:rsid w:val="009C4ABD"/>
    <w:rsid w:val="009C4D15"/>
    <w:rsid w:val="009C516C"/>
    <w:rsid w:val="009C68A6"/>
    <w:rsid w:val="009D01A0"/>
    <w:rsid w:val="009D0567"/>
    <w:rsid w:val="009D1317"/>
    <w:rsid w:val="009D1B3D"/>
    <w:rsid w:val="009D2A6C"/>
    <w:rsid w:val="009D4131"/>
    <w:rsid w:val="009D7AC9"/>
    <w:rsid w:val="009E235E"/>
    <w:rsid w:val="009E494A"/>
    <w:rsid w:val="009E54D5"/>
    <w:rsid w:val="009E5769"/>
    <w:rsid w:val="009E586F"/>
    <w:rsid w:val="009E590D"/>
    <w:rsid w:val="009E69CE"/>
    <w:rsid w:val="009E7397"/>
    <w:rsid w:val="009F03B9"/>
    <w:rsid w:val="009F0B5A"/>
    <w:rsid w:val="009F0E6F"/>
    <w:rsid w:val="009F1E42"/>
    <w:rsid w:val="009F3871"/>
    <w:rsid w:val="009F49B0"/>
    <w:rsid w:val="009F548E"/>
    <w:rsid w:val="009F6009"/>
    <w:rsid w:val="009F690E"/>
    <w:rsid w:val="00A00912"/>
    <w:rsid w:val="00A0095D"/>
    <w:rsid w:val="00A00996"/>
    <w:rsid w:val="00A00B55"/>
    <w:rsid w:val="00A01009"/>
    <w:rsid w:val="00A017B7"/>
    <w:rsid w:val="00A0569C"/>
    <w:rsid w:val="00A05D9A"/>
    <w:rsid w:val="00A0604D"/>
    <w:rsid w:val="00A06BF2"/>
    <w:rsid w:val="00A07A91"/>
    <w:rsid w:val="00A13239"/>
    <w:rsid w:val="00A1567F"/>
    <w:rsid w:val="00A163B1"/>
    <w:rsid w:val="00A21BA4"/>
    <w:rsid w:val="00A2434A"/>
    <w:rsid w:val="00A25751"/>
    <w:rsid w:val="00A26787"/>
    <w:rsid w:val="00A27542"/>
    <w:rsid w:val="00A2796E"/>
    <w:rsid w:val="00A27DF3"/>
    <w:rsid w:val="00A30C56"/>
    <w:rsid w:val="00A33B83"/>
    <w:rsid w:val="00A353B7"/>
    <w:rsid w:val="00A3561C"/>
    <w:rsid w:val="00A37C9E"/>
    <w:rsid w:val="00A37DAE"/>
    <w:rsid w:val="00A40881"/>
    <w:rsid w:val="00A40EBF"/>
    <w:rsid w:val="00A41672"/>
    <w:rsid w:val="00A41BBF"/>
    <w:rsid w:val="00A42C8C"/>
    <w:rsid w:val="00A4399C"/>
    <w:rsid w:val="00A4717A"/>
    <w:rsid w:val="00A504E0"/>
    <w:rsid w:val="00A5342C"/>
    <w:rsid w:val="00A5359F"/>
    <w:rsid w:val="00A53F13"/>
    <w:rsid w:val="00A54910"/>
    <w:rsid w:val="00A54A9D"/>
    <w:rsid w:val="00A57657"/>
    <w:rsid w:val="00A579F6"/>
    <w:rsid w:val="00A607EF"/>
    <w:rsid w:val="00A6097E"/>
    <w:rsid w:val="00A6166F"/>
    <w:rsid w:val="00A62741"/>
    <w:rsid w:val="00A63F96"/>
    <w:rsid w:val="00A648F3"/>
    <w:rsid w:val="00A65F5C"/>
    <w:rsid w:val="00A66032"/>
    <w:rsid w:val="00A663FC"/>
    <w:rsid w:val="00A66E96"/>
    <w:rsid w:val="00A7038F"/>
    <w:rsid w:val="00A70B23"/>
    <w:rsid w:val="00A723C5"/>
    <w:rsid w:val="00A72462"/>
    <w:rsid w:val="00A73F37"/>
    <w:rsid w:val="00A748D5"/>
    <w:rsid w:val="00A764B3"/>
    <w:rsid w:val="00A767A8"/>
    <w:rsid w:val="00A76982"/>
    <w:rsid w:val="00A8079B"/>
    <w:rsid w:val="00A808D1"/>
    <w:rsid w:val="00A80B43"/>
    <w:rsid w:val="00A81927"/>
    <w:rsid w:val="00A852BF"/>
    <w:rsid w:val="00A85812"/>
    <w:rsid w:val="00A85913"/>
    <w:rsid w:val="00A86241"/>
    <w:rsid w:val="00A8775A"/>
    <w:rsid w:val="00A913C5"/>
    <w:rsid w:val="00A91A8F"/>
    <w:rsid w:val="00A945EA"/>
    <w:rsid w:val="00A9521E"/>
    <w:rsid w:val="00A9644F"/>
    <w:rsid w:val="00A96D45"/>
    <w:rsid w:val="00A9772A"/>
    <w:rsid w:val="00AA0F3E"/>
    <w:rsid w:val="00AA1DC2"/>
    <w:rsid w:val="00AA2478"/>
    <w:rsid w:val="00AA3269"/>
    <w:rsid w:val="00AA32BA"/>
    <w:rsid w:val="00AA3B1D"/>
    <w:rsid w:val="00AA68C9"/>
    <w:rsid w:val="00AA789B"/>
    <w:rsid w:val="00AA7B06"/>
    <w:rsid w:val="00AB0C62"/>
    <w:rsid w:val="00AB1B99"/>
    <w:rsid w:val="00AB2F33"/>
    <w:rsid w:val="00AB3E83"/>
    <w:rsid w:val="00AB449B"/>
    <w:rsid w:val="00AB4B5C"/>
    <w:rsid w:val="00AB4DBB"/>
    <w:rsid w:val="00AB5627"/>
    <w:rsid w:val="00AB56A2"/>
    <w:rsid w:val="00AB5AF7"/>
    <w:rsid w:val="00AB5FB8"/>
    <w:rsid w:val="00AB764B"/>
    <w:rsid w:val="00AC0570"/>
    <w:rsid w:val="00AC22BB"/>
    <w:rsid w:val="00AC341C"/>
    <w:rsid w:val="00AD034A"/>
    <w:rsid w:val="00AD03A6"/>
    <w:rsid w:val="00AD0B8F"/>
    <w:rsid w:val="00AD2A70"/>
    <w:rsid w:val="00AD7DF0"/>
    <w:rsid w:val="00AE1865"/>
    <w:rsid w:val="00AE1F7F"/>
    <w:rsid w:val="00AE451A"/>
    <w:rsid w:val="00AE4958"/>
    <w:rsid w:val="00AE7900"/>
    <w:rsid w:val="00AF17A2"/>
    <w:rsid w:val="00AF1A98"/>
    <w:rsid w:val="00AF4F8C"/>
    <w:rsid w:val="00B0019A"/>
    <w:rsid w:val="00B00554"/>
    <w:rsid w:val="00B034C1"/>
    <w:rsid w:val="00B03854"/>
    <w:rsid w:val="00B04868"/>
    <w:rsid w:val="00B049CC"/>
    <w:rsid w:val="00B04E32"/>
    <w:rsid w:val="00B07462"/>
    <w:rsid w:val="00B14AC1"/>
    <w:rsid w:val="00B15688"/>
    <w:rsid w:val="00B16F1F"/>
    <w:rsid w:val="00B171B9"/>
    <w:rsid w:val="00B175F4"/>
    <w:rsid w:val="00B21012"/>
    <w:rsid w:val="00B211E0"/>
    <w:rsid w:val="00B212C1"/>
    <w:rsid w:val="00B21554"/>
    <w:rsid w:val="00B2384E"/>
    <w:rsid w:val="00B24AFE"/>
    <w:rsid w:val="00B24D40"/>
    <w:rsid w:val="00B26B73"/>
    <w:rsid w:val="00B30896"/>
    <w:rsid w:val="00B31CE4"/>
    <w:rsid w:val="00B3326C"/>
    <w:rsid w:val="00B33711"/>
    <w:rsid w:val="00B33EE3"/>
    <w:rsid w:val="00B34E31"/>
    <w:rsid w:val="00B354C3"/>
    <w:rsid w:val="00B35925"/>
    <w:rsid w:val="00B36032"/>
    <w:rsid w:val="00B36645"/>
    <w:rsid w:val="00B3721B"/>
    <w:rsid w:val="00B417BE"/>
    <w:rsid w:val="00B42249"/>
    <w:rsid w:val="00B423AB"/>
    <w:rsid w:val="00B43200"/>
    <w:rsid w:val="00B44A32"/>
    <w:rsid w:val="00B45AFA"/>
    <w:rsid w:val="00B463E8"/>
    <w:rsid w:val="00B4659A"/>
    <w:rsid w:val="00B5385A"/>
    <w:rsid w:val="00B539D8"/>
    <w:rsid w:val="00B54B08"/>
    <w:rsid w:val="00B56BBB"/>
    <w:rsid w:val="00B56E72"/>
    <w:rsid w:val="00B575FC"/>
    <w:rsid w:val="00B57FA7"/>
    <w:rsid w:val="00B600FA"/>
    <w:rsid w:val="00B60475"/>
    <w:rsid w:val="00B610F3"/>
    <w:rsid w:val="00B6178E"/>
    <w:rsid w:val="00B62405"/>
    <w:rsid w:val="00B63F79"/>
    <w:rsid w:val="00B63F9F"/>
    <w:rsid w:val="00B6520B"/>
    <w:rsid w:val="00B654D0"/>
    <w:rsid w:val="00B675C3"/>
    <w:rsid w:val="00B67649"/>
    <w:rsid w:val="00B67FC3"/>
    <w:rsid w:val="00B71B51"/>
    <w:rsid w:val="00B7222C"/>
    <w:rsid w:val="00B72B6F"/>
    <w:rsid w:val="00B72D4E"/>
    <w:rsid w:val="00B74377"/>
    <w:rsid w:val="00B75415"/>
    <w:rsid w:val="00B75C9A"/>
    <w:rsid w:val="00B75CE4"/>
    <w:rsid w:val="00B7661A"/>
    <w:rsid w:val="00B80BA0"/>
    <w:rsid w:val="00B8144C"/>
    <w:rsid w:val="00B819DF"/>
    <w:rsid w:val="00B81B85"/>
    <w:rsid w:val="00B81FBC"/>
    <w:rsid w:val="00B82374"/>
    <w:rsid w:val="00B846EA"/>
    <w:rsid w:val="00B848AF"/>
    <w:rsid w:val="00B85258"/>
    <w:rsid w:val="00B869C9"/>
    <w:rsid w:val="00B87CE7"/>
    <w:rsid w:val="00B90690"/>
    <w:rsid w:val="00B90789"/>
    <w:rsid w:val="00B91CDE"/>
    <w:rsid w:val="00B9298A"/>
    <w:rsid w:val="00B92B2A"/>
    <w:rsid w:val="00B93E79"/>
    <w:rsid w:val="00B940E7"/>
    <w:rsid w:val="00B94691"/>
    <w:rsid w:val="00B9523D"/>
    <w:rsid w:val="00B9590B"/>
    <w:rsid w:val="00B97F03"/>
    <w:rsid w:val="00BA0B11"/>
    <w:rsid w:val="00BA14C7"/>
    <w:rsid w:val="00BA1990"/>
    <w:rsid w:val="00BA346B"/>
    <w:rsid w:val="00BA5203"/>
    <w:rsid w:val="00BA577E"/>
    <w:rsid w:val="00BA5B71"/>
    <w:rsid w:val="00BA5BDA"/>
    <w:rsid w:val="00BA65BA"/>
    <w:rsid w:val="00BA76B7"/>
    <w:rsid w:val="00BA77B4"/>
    <w:rsid w:val="00BB0F24"/>
    <w:rsid w:val="00BB24F7"/>
    <w:rsid w:val="00BB257F"/>
    <w:rsid w:val="00BB7492"/>
    <w:rsid w:val="00BB78BD"/>
    <w:rsid w:val="00BB7E8F"/>
    <w:rsid w:val="00BC1BBE"/>
    <w:rsid w:val="00BC2254"/>
    <w:rsid w:val="00BC36D2"/>
    <w:rsid w:val="00BC37DE"/>
    <w:rsid w:val="00BC4B89"/>
    <w:rsid w:val="00BC6979"/>
    <w:rsid w:val="00BC72E6"/>
    <w:rsid w:val="00BD1F4C"/>
    <w:rsid w:val="00BD3BED"/>
    <w:rsid w:val="00BD3E91"/>
    <w:rsid w:val="00BD54C5"/>
    <w:rsid w:val="00BE0AC9"/>
    <w:rsid w:val="00BE44E9"/>
    <w:rsid w:val="00BE5479"/>
    <w:rsid w:val="00BE5A75"/>
    <w:rsid w:val="00BE5B76"/>
    <w:rsid w:val="00BE5FBC"/>
    <w:rsid w:val="00BE7261"/>
    <w:rsid w:val="00BF0172"/>
    <w:rsid w:val="00BF0A91"/>
    <w:rsid w:val="00BF1FF6"/>
    <w:rsid w:val="00BF3AEC"/>
    <w:rsid w:val="00BF5467"/>
    <w:rsid w:val="00BF5E93"/>
    <w:rsid w:val="00BF5F98"/>
    <w:rsid w:val="00BF79D3"/>
    <w:rsid w:val="00BF7FB4"/>
    <w:rsid w:val="00C00132"/>
    <w:rsid w:val="00C006E9"/>
    <w:rsid w:val="00C00A53"/>
    <w:rsid w:val="00C00DA6"/>
    <w:rsid w:val="00C01B8D"/>
    <w:rsid w:val="00C02C77"/>
    <w:rsid w:val="00C02CED"/>
    <w:rsid w:val="00C03505"/>
    <w:rsid w:val="00C0464A"/>
    <w:rsid w:val="00C056E9"/>
    <w:rsid w:val="00C061AA"/>
    <w:rsid w:val="00C06901"/>
    <w:rsid w:val="00C071A3"/>
    <w:rsid w:val="00C07F90"/>
    <w:rsid w:val="00C108C7"/>
    <w:rsid w:val="00C117AC"/>
    <w:rsid w:val="00C11A12"/>
    <w:rsid w:val="00C11BC4"/>
    <w:rsid w:val="00C11F69"/>
    <w:rsid w:val="00C120F7"/>
    <w:rsid w:val="00C12BD6"/>
    <w:rsid w:val="00C1309C"/>
    <w:rsid w:val="00C16A9E"/>
    <w:rsid w:val="00C16E51"/>
    <w:rsid w:val="00C17B04"/>
    <w:rsid w:val="00C2278D"/>
    <w:rsid w:val="00C23E73"/>
    <w:rsid w:val="00C25A46"/>
    <w:rsid w:val="00C26B45"/>
    <w:rsid w:val="00C27B05"/>
    <w:rsid w:val="00C27E4B"/>
    <w:rsid w:val="00C31336"/>
    <w:rsid w:val="00C31C6D"/>
    <w:rsid w:val="00C32235"/>
    <w:rsid w:val="00C329A2"/>
    <w:rsid w:val="00C4022E"/>
    <w:rsid w:val="00C4249A"/>
    <w:rsid w:val="00C42BC5"/>
    <w:rsid w:val="00C436A6"/>
    <w:rsid w:val="00C44F22"/>
    <w:rsid w:val="00C45D31"/>
    <w:rsid w:val="00C53B8E"/>
    <w:rsid w:val="00C5493F"/>
    <w:rsid w:val="00C551F6"/>
    <w:rsid w:val="00C562F0"/>
    <w:rsid w:val="00C57A6B"/>
    <w:rsid w:val="00C607D6"/>
    <w:rsid w:val="00C6141B"/>
    <w:rsid w:val="00C6166B"/>
    <w:rsid w:val="00C6219E"/>
    <w:rsid w:val="00C621D5"/>
    <w:rsid w:val="00C63B0A"/>
    <w:rsid w:val="00C63C24"/>
    <w:rsid w:val="00C64885"/>
    <w:rsid w:val="00C661D1"/>
    <w:rsid w:val="00C678E8"/>
    <w:rsid w:val="00C67E74"/>
    <w:rsid w:val="00C70F7C"/>
    <w:rsid w:val="00C72276"/>
    <w:rsid w:val="00C7239D"/>
    <w:rsid w:val="00C724B8"/>
    <w:rsid w:val="00C72B16"/>
    <w:rsid w:val="00C74752"/>
    <w:rsid w:val="00C77B0F"/>
    <w:rsid w:val="00C77F10"/>
    <w:rsid w:val="00C8439C"/>
    <w:rsid w:val="00C86432"/>
    <w:rsid w:val="00C92D1B"/>
    <w:rsid w:val="00C9423E"/>
    <w:rsid w:val="00C9556E"/>
    <w:rsid w:val="00C95CDD"/>
    <w:rsid w:val="00CA0485"/>
    <w:rsid w:val="00CA14CC"/>
    <w:rsid w:val="00CA2496"/>
    <w:rsid w:val="00CA2E6D"/>
    <w:rsid w:val="00CA3E36"/>
    <w:rsid w:val="00CA5295"/>
    <w:rsid w:val="00CA5328"/>
    <w:rsid w:val="00CA62A5"/>
    <w:rsid w:val="00CA75FC"/>
    <w:rsid w:val="00CB020A"/>
    <w:rsid w:val="00CB02FD"/>
    <w:rsid w:val="00CB4F55"/>
    <w:rsid w:val="00CB6BF5"/>
    <w:rsid w:val="00CB6E71"/>
    <w:rsid w:val="00CB71D1"/>
    <w:rsid w:val="00CB7E10"/>
    <w:rsid w:val="00CC2768"/>
    <w:rsid w:val="00CC3927"/>
    <w:rsid w:val="00CC3D01"/>
    <w:rsid w:val="00CC5059"/>
    <w:rsid w:val="00CD0AA2"/>
    <w:rsid w:val="00CD1E51"/>
    <w:rsid w:val="00CD1E92"/>
    <w:rsid w:val="00CD374B"/>
    <w:rsid w:val="00CD5E9E"/>
    <w:rsid w:val="00CD6100"/>
    <w:rsid w:val="00CD6AE4"/>
    <w:rsid w:val="00CD7DA8"/>
    <w:rsid w:val="00CE036B"/>
    <w:rsid w:val="00CE3E54"/>
    <w:rsid w:val="00CE6C09"/>
    <w:rsid w:val="00CE7232"/>
    <w:rsid w:val="00CF1320"/>
    <w:rsid w:val="00CF1D25"/>
    <w:rsid w:val="00CF5687"/>
    <w:rsid w:val="00CF7BD9"/>
    <w:rsid w:val="00D01837"/>
    <w:rsid w:val="00D01E20"/>
    <w:rsid w:val="00D01F2C"/>
    <w:rsid w:val="00D02A62"/>
    <w:rsid w:val="00D03BC8"/>
    <w:rsid w:val="00D04BAC"/>
    <w:rsid w:val="00D06AEF"/>
    <w:rsid w:val="00D06B40"/>
    <w:rsid w:val="00D07448"/>
    <w:rsid w:val="00D10844"/>
    <w:rsid w:val="00D12DF8"/>
    <w:rsid w:val="00D156D6"/>
    <w:rsid w:val="00D17337"/>
    <w:rsid w:val="00D202B0"/>
    <w:rsid w:val="00D2058C"/>
    <w:rsid w:val="00D2137E"/>
    <w:rsid w:val="00D21981"/>
    <w:rsid w:val="00D228F4"/>
    <w:rsid w:val="00D23AF7"/>
    <w:rsid w:val="00D2509D"/>
    <w:rsid w:val="00D26DE2"/>
    <w:rsid w:val="00D26EA9"/>
    <w:rsid w:val="00D30E1C"/>
    <w:rsid w:val="00D32482"/>
    <w:rsid w:val="00D32A06"/>
    <w:rsid w:val="00D35288"/>
    <w:rsid w:val="00D35879"/>
    <w:rsid w:val="00D35E69"/>
    <w:rsid w:val="00D36F3C"/>
    <w:rsid w:val="00D4041B"/>
    <w:rsid w:val="00D41614"/>
    <w:rsid w:val="00D41656"/>
    <w:rsid w:val="00D43E67"/>
    <w:rsid w:val="00D441B1"/>
    <w:rsid w:val="00D45686"/>
    <w:rsid w:val="00D5371B"/>
    <w:rsid w:val="00D5562D"/>
    <w:rsid w:val="00D56C8E"/>
    <w:rsid w:val="00D57858"/>
    <w:rsid w:val="00D61390"/>
    <w:rsid w:val="00D614BB"/>
    <w:rsid w:val="00D61D86"/>
    <w:rsid w:val="00D62561"/>
    <w:rsid w:val="00D6348B"/>
    <w:rsid w:val="00D63A85"/>
    <w:rsid w:val="00D64412"/>
    <w:rsid w:val="00D64A90"/>
    <w:rsid w:val="00D650EE"/>
    <w:rsid w:val="00D6702C"/>
    <w:rsid w:val="00D70828"/>
    <w:rsid w:val="00D70E41"/>
    <w:rsid w:val="00D714D0"/>
    <w:rsid w:val="00D715DD"/>
    <w:rsid w:val="00D74D34"/>
    <w:rsid w:val="00D75296"/>
    <w:rsid w:val="00D8226B"/>
    <w:rsid w:val="00D85D23"/>
    <w:rsid w:val="00D86E6E"/>
    <w:rsid w:val="00D86FA9"/>
    <w:rsid w:val="00D87313"/>
    <w:rsid w:val="00D933DE"/>
    <w:rsid w:val="00D94560"/>
    <w:rsid w:val="00D94D00"/>
    <w:rsid w:val="00D952CB"/>
    <w:rsid w:val="00D95AD9"/>
    <w:rsid w:val="00D9622F"/>
    <w:rsid w:val="00D969C0"/>
    <w:rsid w:val="00D96E13"/>
    <w:rsid w:val="00DA0CF5"/>
    <w:rsid w:val="00DA1A8F"/>
    <w:rsid w:val="00DA3077"/>
    <w:rsid w:val="00DA4594"/>
    <w:rsid w:val="00DA65AE"/>
    <w:rsid w:val="00DB0F12"/>
    <w:rsid w:val="00DB14E2"/>
    <w:rsid w:val="00DB2DD4"/>
    <w:rsid w:val="00DB30B1"/>
    <w:rsid w:val="00DB3583"/>
    <w:rsid w:val="00DB4260"/>
    <w:rsid w:val="00DB436F"/>
    <w:rsid w:val="00DB577D"/>
    <w:rsid w:val="00DB6E9A"/>
    <w:rsid w:val="00DC2710"/>
    <w:rsid w:val="00DC4091"/>
    <w:rsid w:val="00DC6E52"/>
    <w:rsid w:val="00DC70C4"/>
    <w:rsid w:val="00DD05D8"/>
    <w:rsid w:val="00DD0B06"/>
    <w:rsid w:val="00DD13C7"/>
    <w:rsid w:val="00DD2691"/>
    <w:rsid w:val="00DD336C"/>
    <w:rsid w:val="00DD3BC0"/>
    <w:rsid w:val="00DD417E"/>
    <w:rsid w:val="00DD4EFA"/>
    <w:rsid w:val="00DD5727"/>
    <w:rsid w:val="00DD6E7E"/>
    <w:rsid w:val="00DD6F28"/>
    <w:rsid w:val="00DD6F5D"/>
    <w:rsid w:val="00DE3B4C"/>
    <w:rsid w:val="00DE4D4D"/>
    <w:rsid w:val="00DE5BB9"/>
    <w:rsid w:val="00DE5EE5"/>
    <w:rsid w:val="00DE60F7"/>
    <w:rsid w:val="00DE683D"/>
    <w:rsid w:val="00DE6EF5"/>
    <w:rsid w:val="00DF28A0"/>
    <w:rsid w:val="00DF431A"/>
    <w:rsid w:val="00DF5CEA"/>
    <w:rsid w:val="00DF642D"/>
    <w:rsid w:val="00DF747B"/>
    <w:rsid w:val="00E00549"/>
    <w:rsid w:val="00E0061D"/>
    <w:rsid w:val="00E00DA0"/>
    <w:rsid w:val="00E01A7D"/>
    <w:rsid w:val="00E02F11"/>
    <w:rsid w:val="00E03178"/>
    <w:rsid w:val="00E048B0"/>
    <w:rsid w:val="00E06001"/>
    <w:rsid w:val="00E06177"/>
    <w:rsid w:val="00E07167"/>
    <w:rsid w:val="00E07C92"/>
    <w:rsid w:val="00E07E6C"/>
    <w:rsid w:val="00E11CE1"/>
    <w:rsid w:val="00E12F88"/>
    <w:rsid w:val="00E144D7"/>
    <w:rsid w:val="00E1614D"/>
    <w:rsid w:val="00E1635C"/>
    <w:rsid w:val="00E20A3D"/>
    <w:rsid w:val="00E21E60"/>
    <w:rsid w:val="00E228D1"/>
    <w:rsid w:val="00E254D6"/>
    <w:rsid w:val="00E256A1"/>
    <w:rsid w:val="00E274F5"/>
    <w:rsid w:val="00E27BAB"/>
    <w:rsid w:val="00E33220"/>
    <w:rsid w:val="00E337A9"/>
    <w:rsid w:val="00E33F17"/>
    <w:rsid w:val="00E34553"/>
    <w:rsid w:val="00E36628"/>
    <w:rsid w:val="00E41BBE"/>
    <w:rsid w:val="00E425B6"/>
    <w:rsid w:val="00E43FC5"/>
    <w:rsid w:val="00E443F2"/>
    <w:rsid w:val="00E450C5"/>
    <w:rsid w:val="00E45D11"/>
    <w:rsid w:val="00E47A70"/>
    <w:rsid w:val="00E51599"/>
    <w:rsid w:val="00E52592"/>
    <w:rsid w:val="00E52872"/>
    <w:rsid w:val="00E5327C"/>
    <w:rsid w:val="00E541D8"/>
    <w:rsid w:val="00E5538E"/>
    <w:rsid w:val="00E55BEE"/>
    <w:rsid w:val="00E568FF"/>
    <w:rsid w:val="00E601EE"/>
    <w:rsid w:val="00E60C31"/>
    <w:rsid w:val="00E612EC"/>
    <w:rsid w:val="00E61483"/>
    <w:rsid w:val="00E61635"/>
    <w:rsid w:val="00E61743"/>
    <w:rsid w:val="00E64989"/>
    <w:rsid w:val="00E64F87"/>
    <w:rsid w:val="00E65EF6"/>
    <w:rsid w:val="00E66E7A"/>
    <w:rsid w:val="00E6727C"/>
    <w:rsid w:val="00E7093E"/>
    <w:rsid w:val="00E72960"/>
    <w:rsid w:val="00E72C04"/>
    <w:rsid w:val="00E73992"/>
    <w:rsid w:val="00E739E1"/>
    <w:rsid w:val="00E73C8F"/>
    <w:rsid w:val="00E74732"/>
    <w:rsid w:val="00E7509A"/>
    <w:rsid w:val="00E758E6"/>
    <w:rsid w:val="00E75ADD"/>
    <w:rsid w:val="00E762AA"/>
    <w:rsid w:val="00E76729"/>
    <w:rsid w:val="00E8002D"/>
    <w:rsid w:val="00E80C55"/>
    <w:rsid w:val="00E8125A"/>
    <w:rsid w:val="00E82EB0"/>
    <w:rsid w:val="00E85041"/>
    <w:rsid w:val="00E8507E"/>
    <w:rsid w:val="00E864E3"/>
    <w:rsid w:val="00E9125D"/>
    <w:rsid w:val="00E91809"/>
    <w:rsid w:val="00E91CA0"/>
    <w:rsid w:val="00E931A3"/>
    <w:rsid w:val="00E94183"/>
    <w:rsid w:val="00E94396"/>
    <w:rsid w:val="00E94503"/>
    <w:rsid w:val="00E94F55"/>
    <w:rsid w:val="00E95906"/>
    <w:rsid w:val="00E96490"/>
    <w:rsid w:val="00E96EC0"/>
    <w:rsid w:val="00E96F7C"/>
    <w:rsid w:val="00E9765E"/>
    <w:rsid w:val="00EA00F4"/>
    <w:rsid w:val="00EA01B6"/>
    <w:rsid w:val="00EA1984"/>
    <w:rsid w:val="00EA1F7C"/>
    <w:rsid w:val="00EA205B"/>
    <w:rsid w:val="00EA5B06"/>
    <w:rsid w:val="00EA72D5"/>
    <w:rsid w:val="00EA7EBC"/>
    <w:rsid w:val="00EB0DAA"/>
    <w:rsid w:val="00EB12EC"/>
    <w:rsid w:val="00EB33B0"/>
    <w:rsid w:val="00EB3DCF"/>
    <w:rsid w:val="00EB41AD"/>
    <w:rsid w:val="00EB562E"/>
    <w:rsid w:val="00EB66EC"/>
    <w:rsid w:val="00EB7625"/>
    <w:rsid w:val="00EB7F49"/>
    <w:rsid w:val="00EC0688"/>
    <w:rsid w:val="00EC0AEB"/>
    <w:rsid w:val="00EC252E"/>
    <w:rsid w:val="00EC2FD5"/>
    <w:rsid w:val="00EC3F51"/>
    <w:rsid w:val="00EC6481"/>
    <w:rsid w:val="00EC6AB0"/>
    <w:rsid w:val="00EC7201"/>
    <w:rsid w:val="00EC75D4"/>
    <w:rsid w:val="00EC7CED"/>
    <w:rsid w:val="00ED0923"/>
    <w:rsid w:val="00ED0FC5"/>
    <w:rsid w:val="00ED1CC0"/>
    <w:rsid w:val="00ED1F52"/>
    <w:rsid w:val="00ED2981"/>
    <w:rsid w:val="00ED322A"/>
    <w:rsid w:val="00ED3C23"/>
    <w:rsid w:val="00ED44B1"/>
    <w:rsid w:val="00ED54D7"/>
    <w:rsid w:val="00ED6379"/>
    <w:rsid w:val="00ED6924"/>
    <w:rsid w:val="00ED7AFC"/>
    <w:rsid w:val="00ED7F5F"/>
    <w:rsid w:val="00EE4B0F"/>
    <w:rsid w:val="00EE5931"/>
    <w:rsid w:val="00EE5F68"/>
    <w:rsid w:val="00EE6C40"/>
    <w:rsid w:val="00EF284B"/>
    <w:rsid w:val="00EF45E7"/>
    <w:rsid w:val="00EF4A96"/>
    <w:rsid w:val="00EF5691"/>
    <w:rsid w:val="00EF5EA1"/>
    <w:rsid w:val="00EF602A"/>
    <w:rsid w:val="00EF689B"/>
    <w:rsid w:val="00EF78DE"/>
    <w:rsid w:val="00F005A9"/>
    <w:rsid w:val="00F008FA"/>
    <w:rsid w:val="00F00AB4"/>
    <w:rsid w:val="00F00EAC"/>
    <w:rsid w:val="00F02ED2"/>
    <w:rsid w:val="00F03930"/>
    <w:rsid w:val="00F03D15"/>
    <w:rsid w:val="00F04C94"/>
    <w:rsid w:val="00F07820"/>
    <w:rsid w:val="00F10179"/>
    <w:rsid w:val="00F16AA3"/>
    <w:rsid w:val="00F16CC4"/>
    <w:rsid w:val="00F171A0"/>
    <w:rsid w:val="00F17C4B"/>
    <w:rsid w:val="00F239B9"/>
    <w:rsid w:val="00F243CF"/>
    <w:rsid w:val="00F2442D"/>
    <w:rsid w:val="00F254FA"/>
    <w:rsid w:val="00F26E66"/>
    <w:rsid w:val="00F27ECD"/>
    <w:rsid w:val="00F30C65"/>
    <w:rsid w:val="00F34DCD"/>
    <w:rsid w:val="00F35146"/>
    <w:rsid w:val="00F36988"/>
    <w:rsid w:val="00F36B18"/>
    <w:rsid w:val="00F36E87"/>
    <w:rsid w:val="00F37502"/>
    <w:rsid w:val="00F43F4B"/>
    <w:rsid w:val="00F440F1"/>
    <w:rsid w:val="00F46F2B"/>
    <w:rsid w:val="00F47B0B"/>
    <w:rsid w:val="00F47B85"/>
    <w:rsid w:val="00F52473"/>
    <w:rsid w:val="00F529A5"/>
    <w:rsid w:val="00F52C5B"/>
    <w:rsid w:val="00F535C4"/>
    <w:rsid w:val="00F53853"/>
    <w:rsid w:val="00F546E2"/>
    <w:rsid w:val="00F549CE"/>
    <w:rsid w:val="00F55B98"/>
    <w:rsid w:val="00F55BBE"/>
    <w:rsid w:val="00F63109"/>
    <w:rsid w:val="00F638FE"/>
    <w:rsid w:val="00F6424E"/>
    <w:rsid w:val="00F6607D"/>
    <w:rsid w:val="00F660F3"/>
    <w:rsid w:val="00F66BFA"/>
    <w:rsid w:val="00F67350"/>
    <w:rsid w:val="00F72616"/>
    <w:rsid w:val="00F72BE4"/>
    <w:rsid w:val="00F73921"/>
    <w:rsid w:val="00F74F08"/>
    <w:rsid w:val="00F80AB7"/>
    <w:rsid w:val="00F81A56"/>
    <w:rsid w:val="00F8233A"/>
    <w:rsid w:val="00F83AFD"/>
    <w:rsid w:val="00F8467A"/>
    <w:rsid w:val="00F84AFF"/>
    <w:rsid w:val="00F855A3"/>
    <w:rsid w:val="00F86407"/>
    <w:rsid w:val="00F86D1F"/>
    <w:rsid w:val="00F87628"/>
    <w:rsid w:val="00F905BC"/>
    <w:rsid w:val="00F908EC"/>
    <w:rsid w:val="00F9218A"/>
    <w:rsid w:val="00F932F3"/>
    <w:rsid w:val="00F93475"/>
    <w:rsid w:val="00F940F0"/>
    <w:rsid w:val="00F94729"/>
    <w:rsid w:val="00F94C51"/>
    <w:rsid w:val="00F95728"/>
    <w:rsid w:val="00F97AB0"/>
    <w:rsid w:val="00FA00CA"/>
    <w:rsid w:val="00FA0830"/>
    <w:rsid w:val="00FA12C5"/>
    <w:rsid w:val="00FA153E"/>
    <w:rsid w:val="00FA1713"/>
    <w:rsid w:val="00FA1BF5"/>
    <w:rsid w:val="00FA2103"/>
    <w:rsid w:val="00FA45BC"/>
    <w:rsid w:val="00FA6021"/>
    <w:rsid w:val="00FA6035"/>
    <w:rsid w:val="00FA6669"/>
    <w:rsid w:val="00FA76C0"/>
    <w:rsid w:val="00FB2A27"/>
    <w:rsid w:val="00FB3017"/>
    <w:rsid w:val="00FB3E12"/>
    <w:rsid w:val="00FB61C8"/>
    <w:rsid w:val="00FB6B7E"/>
    <w:rsid w:val="00FB6BA9"/>
    <w:rsid w:val="00FB7262"/>
    <w:rsid w:val="00FC2818"/>
    <w:rsid w:val="00FC313D"/>
    <w:rsid w:val="00FC3629"/>
    <w:rsid w:val="00FC4F4B"/>
    <w:rsid w:val="00FC51F7"/>
    <w:rsid w:val="00FD079B"/>
    <w:rsid w:val="00FD0A08"/>
    <w:rsid w:val="00FD1634"/>
    <w:rsid w:val="00FD16FD"/>
    <w:rsid w:val="00FD2874"/>
    <w:rsid w:val="00FD4754"/>
    <w:rsid w:val="00FD5318"/>
    <w:rsid w:val="00FE296F"/>
    <w:rsid w:val="00FE4AE5"/>
    <w:rsid w:val="00FE4B74"/>
    <w:rsid w:val="00FE4DB7"/>
    <w:rsid w:val="00FF6C0A"/>
    <w:rsid w:val="00FF74DF"/>
    <w:rsid w:val="00FF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C8B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6F2B"/>
    <w:pPr>
      <w:widowControl w:val="0"/>
      <w:spacing w:afterLines="50" w:after="50" w:line="360" w:lineRule="exact"/>
      <w:jc w:val="both"/>
    </w:pPr>
    <w:rPr>
      <w:rFonts w:ascii="Lucida Sans" w:eastAsia="Hiragino Sans GB W3" w:hAnsi="Lucida Sans"/>
    </w:rPr>
  </w:style>
  <w:style w:type="paragraph" w:styleId="1">
    <w:name w:val="heading 1"/>
    <w:basedOn w:val="a0"/>
    <w:next w:val="a"/>
    <w:link w:val="10"/>
    <w:autoRedefine/>
    <w:uiPriority w:val="9"/>
    <w:qFormat/>
    <w:rsid w:val="00F638FE"/>
    <w:pPr>
      <w:spacing w:after="163"/>
      <w:ind w:firstLineChars="0" w:firstLine="0"/>
      <w:jc w:val="center"/>
      <w:outlineLvl w:val="0"/>
    </w:pPr>
    <w:rPr>
      <w:b/>
      <w:sz w:val="30"/>
    </w:rPr>
  </w:style>
  <w:style w:type="paragraph" w:styleId="2">
    <w:name w:val="heading 2"/>
    <w:basedOn w:val="a0"/>
    <w:next w:val="a"/>
    <w:link w:val="20"/>
    <w:autoRedefine/>
    <w:uiPriority w:val="9"/>
    <w:unhideWhenUsed/>
    <w:qFormat/>
    <w:rsid w:val="00D35879"/>
    <w:pPr>
      <w:spacing w:after="163"/>
      <w:ind w:firstLineChars="0" w:firstLine="0"/>
      <w:outlineLvl w:val="1"/>
    </w:pPr>
    <w:rPr>
      <w:b/>
    </w:rPr>
  </w:style>
  <w:style w:type="paragraph" w:styleId="3">
    <w:name w:val="heading 3"/>
    <w:basedOn w:val="a"/>
    <w:link w:val="30"/>
    <w:autoRedefine/>
    <w:uiPriority w:val="9"/>
    <w:qFormat/>
    <w:rsid w:val="00C11BC4"/>
    <w:pPr>
      <w:widowControl/>
      <w:spacing w:after="163"/>
      <w:jc w:val="left"/>
      <w:outlineLvl w:val="2"/>
    </w:pPr>
    <w:rPr>
      <w:rFonts w:cs="Times New Roman"/>
      <w:b/>
      <w:bCs/>
      <w:kern w:val="0"/>
    </w:rPr>
  </w:style>
  <w:style w:type="paragraph" w:styleId="4">
    <w:name w:val="heading 4"/>
    <w:basedOn w:val="3"/>
    <w:next w:val="a"/>
    <w:link w:val="40"/>
    <w:autoRedefine/>
    <w:uiPriority w:val="9"/>
    <w:unhideWhenUsed/>
    <w:qFormat/>
    <w:rsid w:val="003D263B"/>
    <w:pPr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00EB3DCF"/>
    <w:pPr>
      <w:keepNext/>
      <w:keepLines/>
      <w:numPr>
        <w:ilvl w:val="4"/>
        <w:numId w:val="6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3DCF"/>
    <w:pPr>
      <w:keepNext/>
      <w:keepLines/>
      <w:numPr>
        <w:ilvl w:val="5"/>
        <w:numId w:val="6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3DCF"/>
    <w:pPr>
      <w:keepNext/>
      <w:keepLines/>
      <w:numPr>
        <w:ilvl w:val="6"/>
        <w:numId w:val="6"/>
      </w:numPr>
      <w:spacing w:before="240" w:after="64" w:line="320" w:lineRule="atLeast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3DCF"/>
    <w:pPr>
      <w:keepNext/>
      <w:keepLines/>
      <w:numPr>
        <w:ilvl w:val="7"/>
        <w:numId w:val="6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3DCF"/>
    <w:pPr>
      <w:keepNext/>
      <w:keepLines/>
      <w:numPr>
        <w:ilvl w:val="8"/>
        <w:numId w:val="6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标题 3字符"/>
    <w:basedOn w:val="a1"/>
    <w:link w:val="3"/>
    <w:uiPriority w:val="9"/>
    <w:rsid w:val="00C11BC4"/>
    <w:rPr>
      <w:rFonts w:ascii="Georgia" w:eastAsia="Hiragino Sans GB W3" w:hAnsi="Georgia" w:cs="Times New Roman"/>
      <w:b/>
      <w:bCs/>
      <w:kern w:val="0"/>
    </w:rPr>
  </w:style>
  <w:style w:type="paragraph" w:styleId="a4">
    <w:name w:val="Normal (Web)"/>
    <w:basedOn w:val="a"/>
    <w:uiPriority w:val="99"/>
    <w:unhideWhenUsed/>
    <w:rsid w:val="00036525"/>
    <w:pPr>
      <w:widowControl/>
      <w:spacing w:before="100" w:beforeAutospacing="1" w:afterLines="0" w:after="100" w:afterAutospacing="1" w:line="240" w:lineRule="auto"/>
      <w:jc w:val="left"/>
    </w:pPr>
    <w:rPr>
      <w:rFonts w:ascii="Times New Roman" w:eastAsiaTheme="minorEastAsia" w:hAnsi="Times New Roman" w:cs="Times New Roman"/>
      <w:kern w:val="0"/>
    </w:rPr>
  </w:style>
  <w:style w:type="character" w:styleId="a5">
    <w:name w:val="Strong"/>
    <w:basedOn w:val="a1"/>
    <w:uiPriority w:val="22"/>
    <w:qFormat/>
    <w:rsid w:val="00036525"/>
    <w:rPr>
      <w:b/>
      <w:bCs/>
    </w:rPr>
  </w:style>
  <w:style w:type="character" w:customStyle="1" w:styleId="apple-converted-space">
    <w:name w:val="apple-converted-space"/>
    <w:basedOn w:val="a1"/>
    <w:rsid w:val="003C6C4B"/>
  </w:style>
  <w:style w:type="character" w:styleId="a6">
    <w:name w:val="Emphasis"/>
    <w:basedOn w:val="a1"/>
    <w:uiPriority w:val="20"/>
    <w:qFormat/>
    <w:rsid w:val="009950D5"/>
    <w:rPr>
      <w:i/>
      <w:iCs/>
    </w:rPr>
  </w:style>
  <w:style w:type="paragraph" w:styleId="a7">
    <w:name w:val="Title"/>
    <w:basedOn w:val="a"/>
    <w:next w:val="a"/>
    <w:link w:val="a8"/>
    <w:uiPriority w:val="10"/>
    <w:qFormat/>
    <w:rsid w:val="008B23C9"/>
    <w:pPr>
      <w:spacing w:before="240" w:after="156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8">
    <w:name w:val="标题字符"/>
    <w:basedOn w:val="a1"/>
    <w:link w:val="a7"/>
    <w:uiPriority w:val="10"/>
    <w:rsid w:val="008B23C9"/>
    <w:rPr>
      <w:rFonts w:asciiTheme="majorHAnsi" w:eastAsia="Hiragino Sans GB W3" w:hAnsiTheme="majorHAnsi" w:cstheme="majorBidi"/>
      <w:b/>
      <w:bCs/>
      <w:sz w:val="36"/>
      <w:szCs w:val="32"/>
    </w:rPr>
  </w:style>
  <w:style w:type="paragraph" w:styleId="a0">
    <w:name w:val="List Paragraph"/>
    <w:basedOn w:val="a"/>
    <w:uiPriority w:val="34"/>
    <w:qFormat/>
    <w:rsid w:val="008B23C9"/>
    <w:pPr>
      <w:ind w:firstLineChars="200" w:firstLine="420"/>
    </w:pPr>
  </w:style>
  <w:style w:type="character" w:customStyle="1" w:styleId="10">
    <w:name w:val="标题 1字符"/>
    <w:basedOn w:val="a1"/>
    <w:link w:val="1"/>
    <w:uiPriority w:val="9"/>
    <w:rsid w:val="00F638FE"/>
    <w:rPr>
      <w:rFonts w:ascii="Georgia" w:eastAsia="Hiragino Sans GB W3" w:hAnsi="Georgia"/>
      <w:b/>
      <w:sz w:val="30"/>
    </w:rPr>
  </w:style>
  <w:style w:type="character" w:customStyle="1" w:styleId="20">
    <w:name w:val="标题 2字符"/>
    <w:basedOn w:val="a1"/>
    <w:link w:val="2"/>
    <w:uiPriority w:val="9"/>
    <w:rsid w:val="00D35879"/>
    <w:rPr>
      <w:rFonts w:ascii="Georgia" w:eastAsia="Hiragino Sans GB W3" w:hAnsi="Georgia"/>
      <w:b/>
    </w:rPr>
  </w:style>
  <w:style w:type="character" w:styleId="a9">
    <w:name w:val="Placeholder Text"/>
    <w:basedOn w:val="a1"/>
    <w:uiPriority w:val="99"/>
    <w:semiHidden/>
    <w:rsid w:val="002E5D6C"/>
    <w:rPr>
      <w:color w:val="808080"/>
    </w:rPr>
  </w:style>
  <w:style w:type="character" w:customStyle="1" w:styleId="40">
    <w:name w:val="标题 4字符"/>
    <w:basedOn w:val="a1"/>
    <w:link w:val="4"/>
    <w:uiPriority w:val="9"/>
    <w:rsid w:val="003D263B"/>
    <w:rPr>
      <w:rFonts w:ascii="Georgia" w:eastAsia="Hiragino Sans GB W3" w:hAnsi="Georgia" w:cs="Times New Roman"/>
      <w:b/>
      <w:bCs/>
      <w:kern w:val="0"/>
    </w:rPr>
  </w:style>
  <w:style w:type="character" w:customStyle="1" w:styleId="50">
    <w:name w:val="标题 5字符"/>
    <w:basedOn w:val="a1"/>
    <w:link w:val="5"/>
    <w:uiPriority w:val="9"/>
    <w:rsid w:val="00EB3DCF"/>
    <w:rPr>
      <w:rFonts w:ascii="Georgia" w:eastAsia="Hiragino Sans GB W3" w:hAnsi="Georgia"/>
      <w:b/>
      <w:bCs/>
      <w:sz w:val="28"/>
      <w:szCs w:val="28"/>
    </w:rPr>
  </w:style>
  <w:style w:type="character" w:customStyle="1" w:styleId="60">
    <w:name w:val="标题 6字符"/>
    <w:basedOn w:val="a1"/>
    <w:link w:val="6"/>
    <w:uiPriority w:val="9"/>
    <w:semiHidden/>
    <w:rsid w:val="00EB3DCF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1"/>
    <w:link w:val="7"/>
    <w:uiPriority w:val="9"/>
    <w:semiHidden/>
    <w:rsid w:val="00EB3DCF"/>
    <w:rPr>
      <w:rFonts w:ascii="Georgia" w:eastAsia="Hiragino Sans GB W3" w:hAnsi="Georgia"/>
      <w:b/>
      <w:bCs/>
    </w:rPr>
  </w:style>
  <w:style w:type="character" w:customStyle="1" w:styleId="80">
    <w:name w:val="标题 8字符"/>
    <w:basedOn w:val="a1"/>
    <w:link w:val="8"/>
    <w:uiPriority w:val="9"/>
    <w:semiHidden/>
    <w:rsid w:val="00EB3DCF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1"/>
    <w:link w:val="9"/>
    <w:uiPriority w:val="9"/>
    <w:semiHidden/>
    <w:rsid w:val="00EB3DCF"/>
    <w:rPr>
      <w:rFonts w:asciiTheme="majorHAnsi" w:eastAsiaTheme="majorEastAsia" w:hAnsiTheme="majorHAnsi" w:cstheme="majorBidi"/>
      <w:sz w:val="21"/>
      <w:szCs w:val="21"/>
    </w:rPr>
  </w:style>
  <w:style w:type="paragraph" w:customStyle="1" w:styleId="aa">
    <w:name w:val="代码"/>
    <w:basedOn w:val="a"/>
    <w:autoRedefine/>
    <w:qFormat/>
    <w:rsid w:val="00E541D8"/>
    <w:pPr>
      <w:shd w:val="clear" w:color="auto" w:fill="F8F8F8"/>
      <w:spacing w:afterLines="0" w:after="0" w:line="320" w:lineRule="exact"/>
      <w:jc w:val="left"/>
    </w:pPr>
    <w:rPr>
      <w:rFonts w:ascii="Menlo" w:hAnsi="Menlo"/>
      <w:sz w:val="22"/>
      <w:szCs w:val="22"/>
    </w:rPr>
  </w:style>
  <w:style w:type="paragraph" w:styleId="ab">
    <w:name w:val="Document Map"/>
    <w:basedOn w:val="a"/>
    <w:link w:val="ac"/>
    <w:uiPriority w:val="99"/>
    <w:semiHidden/>
    <w:unhideWhenUsed/>
    <w:rsid w:val="00CF5687"/>
    <w:rPr>
      <w:rFonts w:ascii="Times New Roman" w:hAnsi="Times New Roman" w:cs="Times New Roman"/>
    </w:rPr>
  </w:style>
  <w:style w:type="character" w:customStyle="1" w:styleId="ac">
    <w:name w:val="文档结构图字符"/>
    <w:basedOn w:val="a1"/>
    <w:link w:val="ab"/>
    <w:uiPriority w:val="99"/>
    <w:semiHidden/>
    <w:rsid w:val="00CF5687"/>
    <w:rPr>
      <w:rFonts w:ascii="Times New Roman" w:eastAsia="Hiragino Sans GB W3" w:hAnsi="Times New Roman" w:cs="Times New Roman"/>
    </w:rPr>
  </w:style>
  <w:style w:type="table" w:styleId="ad">
    <w:name w:val="Table Grid"/>
    <w:basedOn w:val="a2"/>
    <w:uiPriority w:val="59"/>
    <w:rsid w:val="004D13ED"/>
    <w:rPr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caption"/>
    <w:basedOn w:val="a"/>
    <w:next w:val="a"/>
    <w:uiPriority w:val="35"/>
    <w:unhideWhenUsed/>
    <w:qFormat/>
    <w:rsid w:val="004D13ED"/>
    <w:pPr>
      <w:spacing w:afterLines="0" w:after="0"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customStyle="1" w:styleId="af">
    <w:name w:val="表名"/>
    <w:basedOn w:val="a"/>
    <w:autoRedefine/>
    <w:qFormat/>
    <w:rsid w:val="00330F44"/>
    <w:pPr>
      <w:spacing w:after="163" w:line="320" w:lineRule="exact"/>
      <w:jc w:val="center"/>
    </w:pPr>
    <w:rPr>
      <w:rFonts w:ascii="Menlo" w:hAnsi="Menlo"/>
      <w:sz w:val="21"/>
    </w:rPr>
  </w:style>
  <w:style w:type="paragraph" w:styleId="af0">
    <w:name w:val="footnote text"/>
    <w:basedOn w:val="a"/>
    <w:link w:val="af1"/>
    <w:uiPriority w:val="99"/>
    <w:unhideWhenUsed/>
    <w:rsid w:val="004414EF"/>
    <w:pPr>
      <w:snapToGrid w:val="0"/>
      <w:spacing w:afterLines="0" w:after="0" w:line="240" w:lineRule="auto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f1">
    <w:name w:val="脚注文本字符"/>
    <w:basedOn w:val="a1"/>
    <w:link w:val="af0"/>
    <w:uiPriority w:val="99"/>
    <w:rsid w:val="004414EF"/>
    <w:rPr>
      <w:sz w:val="18"/>
      <w:szCs w:val="18"/>
    </w:rPr>
  </w:style>
  <w:style w:type="character" w:styleId="af2">
    <w:name w:val="footnote reference"/>
    <w:basedOn w:val="a1"/>
    <w:uiPriority w:val="99"/>
    <w:unhideWhenUsed/>
    <w:rsid w:val="004414EF"/>
    <w:rPr>
      <w:vertAlign w:val="superscript"/>
    </w:rPr>
  </w:style>
  <w:style w:type="paragraph" w:styleId="af3">
    <w:name w:val="TOC Heading"/>
    <w:basedOn w:val="1"/>
    <w:next w:val="a"/>
    <w:uiPriority w:val="39"/>
    <w:unhideWhenUsed/>
    <w:qFormat/>
    <w:rsid w:val="002308CA"/>
    <w:pPr>
      <w:keepNext/>
      <w:keepLines/>
      <w:widowControl/>
      <w:spacing w:before="480" w:afterLines="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2308CA"/>
    <w:pPr>
      <w:spacing w:after="0"/>
      <w:ind w:left="240"/>
      <w:jc w:val="left"/>
    </w:pPr>
    <w:rPr>
      <w:rFonts w:asciiTheme="minorHAnsi" w:hAnsiTheme="minorHAnsi"/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2308CA"/>
    <w:pPr>
      <w:spacing w:before="120" w:after="0"/>
      <w:jc w:val="left"/>
    </w:pPr>
    <w:rPr>
      <w:rFonts w:asciiTheme="minorHAnsi" w:hAnsiTheme="minorHAnsi"/>
      <w:b/>
    </w:rPr>
  </w:style>
  <w:style w:type="paragraph" w:styleId="31">
    <w:name w:val="toc 3"/>
    <w:basedOn w:val="a"/>
    <w:next w:val="a"/>
    <w:autoRedefine/>
    <w:uiPriority w:val="39"/>
    <w:unhideWhenUsed/>
    <w:rsid w:val="002308CA"/>
    <w:pPr>
      <w:spacing w:after="0"/>
      <w:ind w:left="480"/>
      <w:jc w:val="left"/>
    </w:pPr>
    <w:rPr>
      <w:rFonts w:asciiTheme="minorHAnsi" w:hAnsiTheme="minorHAnsi"/>
      <w:sz w:val="22"/>
      <w:szCs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2308CA"/>
    <w:pPr>
      <w:spacing w:after="0"/>
      <w:ind w:left="720"/>
      <w:jc w:val="left"/>
    </w:pPr>
    <w:rPr>
      <w:rFonts w:asciiTheme="minorHAnsi" w:hAnsi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2308CA"/>
    <w:pPr>
      <w:spacing w:after="0"/>
      <w:ind w:left="960"/>
      <w:jc w:val="left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2308CA"/>
    <w:pPr>
      <w:spacing w:after="0"/>
      <w:ind w:left="1200"/>
      <w:jc w:val="left"/>
    </w:pPr>
    <w:rPr>
      <w:rFonts w:asciiTheme="minorHAnsi" w:hAnsi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2308CA"/>
    <w:pPr>
      <w:spacing w:after="0"/>
      <w:ind w:left="1440"/>
      <w:jc w:val="left"/>
    </w:pPr>
    <w:rPr>
      <w:rFonts w:asciiTheme="minorHAnsi" w:hAnsi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2308CA"/>
    <w:pPr>
      <w:spacing w:after="0"/>
      <w:ind w:left="1680"/>
      <w:jc w:val="left"/>
    </w:pPr>
    <w:rPr>
      <w:rFonts w:asciiTheme="minorHAnsi" w:hAnsi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2308CA"/>
    <w:pPr>
      <w:spacing w:after="0"/>
      <w:ind w:left="1920"/>
      <w:jc w:val="left"/>
    </w:pPr>
    <w:rPr>
      <w:rFonts w:asciiTheme="minorHAnsi" w:hAnsiTheme="minorHAnsi"/>
      <w:sz w:val="20"/>
      <w:szCs w:val="20"/>
    </w:rPr>
  </w:style>
  <w:style w:type="character" w:styleId="af4">
    <w:name w:val="Hyperlink"/>
    <w:basedOn w:val="a1"/>
    <w:uiPriority w:val="99"/>
    <w:unhideWhenUsed/>
    <w:rsid w:val="00BB78BD"/>
    <w:rPr>
      <w:color w:val="0563C1" w:themeColor="hyperlink"/>
      <w:u w:val="single"/>
    </w:rPr>
  </w:style>
  <w:style w:type="paragraph" w:styleId="af5">
    <w:name w:val="footer"/>
    <w:basedOn w:val="a"/>
    <w:link w:val="af6"/>
    <w:uiPriority w:val="99"/>
    <w:unhideWhenUsed/>
    <w:rsid w:val="00D156D6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6">
    <w:name w:val="页脚字符"/>
    <w:basedOn w:val="a1"/>
    <w:link w:val="af5"/>
    <w:uiPriority w:val="99"/>
    <w:rsid w:val="00D156D6"/>
    <w:rPr>
      <w:rFonts w:ascii="Georgia" w:eastAsia="Hiragino Sans GB W3" w:hAnsi="Georgia"/>
      <w:sz w:val="18"/>
      <w:szCs w:val="18"/>
    </w:rPr>
  </w:style>
  <w:style w:type="character" w:styleId="af7">
    <w:name w:val="page number"/>
    <w:basedOn w:val="a1"/>
    <w:uiPriority w:val="99"/>
    <w:semiHidden/>
    <w:unhideWhenUsed/>
    <w:rsid w:val="00D156D6"/>
  </w:style>
  <w:style w:type="paragraph" w:styleId="af8">
    <w:name w:val="header"/>
    <w:basedOn w:val="a"/>
    <w:link w:val="af9"/>
    <w:uiPriority w:val="99"/>
    <w:unhideWhenUsed/>
    <w:rsid w:val="00D156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f9">
    <w:name w:val="页眉字符"/>
    <w:basedOn w:val="a1"/>
    <w:link w:val="af8"/>
    <w:uiPriority w:val="99"/>
    <w:rsid w:val="00D156D6"/>
    <w:rPr>
      <w:rFonts w:ascii="Georgia" w:eastAsia="Hiragino Sans GB W3" w:hAnsi="Georgia"/>
      <w:sz w:val="18"/>
      <w:szCs w:val="18"/>
    </w:rPr>
  </w:style>
  <w:style w:type="paragraph" w:styleId="afa">
    <w:name w:val="Balloon Text"/>
    <w:basedOn w:val="a"/>
    <w:link w:val="afb"/>
    <w:uiPriority w:val="99"/>
    <w:semiHidden/>
    <w:unhideWhenUsed/>
    <w:rsid w:val="0027376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fb">
    <w:name w:val="批注框文本字符"/>
    <w:basedOn w:val="a1"/>
    <w:link w:val="afa"/>
    <w:uiPriority w:val="99"/>
    <w:semiHidden/>
    <w:rsid w:val="00273761"/>
    <w:rPr>
      <w:rFonts w:ascii="Times New Roman" w:eastAsia="Hiragino Sans GB W3" w:hAnsi="Times New Roman" w:cs="Times New Roman"/>
      <w:sz w:val="18"/>
      <w:szCs w:val="18"/>
    </w:rPr>
  </w:style>
  <w:style w:type="table" w:styleId="afc">
    <w:name w:val="Grid Table Light"/>
    <w:basedOn w:val="a2"/>
    <w:uiPriority w:val="40"/>
    <w:rsid w:val="00971A5C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Grid Table 1 Light"/>
    <w:basedOn w:val="a2"/>
    <w:uiPriority w:val="46"/>
    <w:rsid w:val="00B74377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tiff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hristina/Library/Group%20Containers/UBF8T346G9.Office/User%20Content.localized/Templates.localized/&#23454;&#39564;&#25253;&#21578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459BF4-7AF9-0848-B7E0-592BD8EA8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实验报告.dotx</Template>
  <TotalTime>2</TotalTime>
  <Pages>5</Pages>
  <Words>421</Words>
  <Characters>2403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zeng</dc:creator>
  <cp:keywords/>
  <dc:description/>
  <cp:lastModifiedBy>ying zeng</cp:lastModifiedBy>
  <cp:revision>3</cp:revision>
  <cp:lastPrinted>2015-12-09T11:02:00Z</cp:lastPrinted>
  <dcterms:created xsi:type="dcterms:W3CDTF">2015-12-09T11:02:00Z</dcterms:created>
  <dcterms:modified xsi:type="dcterms:W3CDTF">2015-12-09T11:03:00Z</dcterms:modified>
</cp:coreProperties>
</file>